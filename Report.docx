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C954A" w14:textId="77777777" w:rsidR="008C1C75" w:rsidRDefault="00420BAF">
      <w:pPr>
        <w:pStyle w:val="Title"/>
      </w:pPr>
      <w:sdt>
        <w:sdtPr>
          <w:rPr>
            <w:rFonts w:ascii="Times New Roman" w:eastAsia="Times New Roman" w:hAnsi="Times New Roman" w:cs="Times New Roman"/>
            <w:kern w:val="0"/>
            <w:lang w:val="en-IN" w:eastAsia="en-GB"/>
          </w:rPr>
          <w:alias w:val="Title"/>
          <w:tag w:val=""/>
          <w:id w:val="726351117"/>
          <w:placeholder>
            <w:docPart w:val="8A4C8CC8B34ED1468542A541B8167C9E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>
            <w:rPr>
              <w:rFonts w:ascii="Times New Roman" w:eastAsia="Times New Roman" w:hAnsi="Times New Roman" w:cs="Times New Roman"/>
              <w:kern w:val="0"/>
              <w:lang w:val="en-IN" w:eastAsia="en-GB"/>
            </w:rPr>
            <w:t>Data Mining</w:t>
          </w:r>
          <w:r w:rsidR="00371914">
            <w:rPr>
              <w:rFonts w:ascii="Times New Roman" w:eastAsia="Times New Roman" w:hAnsi="Times New Roman" w:cs="Times New Roman"/>
              <w:kern w:val="0"/>
              <w:lang w:val="en-IN" w:eastAsia="en-GB"/>
            </w:rPr>
            <w:t xml:space="preserve"> in </w:t>
          </w:r>
          <w:r w:rsidR="00F52311" w:rsidRPr="00F52311">
            <w:rPr>
              <w:rFonts w:ascii="Times New Roman" w:eastAsia="Times New Roman" w:hAnsi="Times New Roman" w:cs="Times New Roman"/>
              <w:kern w:val="0"/>
              <w:lang w:val="en-IN" w:eastAsia="en-GB"/>
            </w:rPr>
            <w:t xml:space="preserve"> R</w:t>
          </w:r>
        </w:sdtContent>
      </w:sdt>
    </w:p>
    <w:p w14:paraId="4B780D13" w14:textId="77777777" w:rsidR="008C1C75" w:rsidRDefault="00F52311">
      <w:pPr>
        <w:pStyle w:val="Title2"/>
      </w:pPr>
      <w:proofErr w:type="spellStart"/>
      <w:r>
        <w:t>Pranshu</w:t>
      </w:r>
      <w:proofErr w:type="spellEnd"/>
      <w:r>
        <w:t xml:space="preserve"> Kumar</w:t>
      </w:r>
    </w:p>
    <w:p w14:paraId="579A7FE5" w14:textId="77777777" w:rsidR="002776FD" w:rsidRDefault="002776FD">
      <w:pPr>
        <w:pStyle w:val="Title2"/>
      </w:pPr>
      <w:r>
        <w:t xml:space="preserve">Analytics, </w:t>
      </w:r>
      <w:r w:rsidR="00F52311">
        <w:t>CPS</w:t>
      </w:r>
    </w:p>
    <w:p w14:paraId="5D2966E8" w14:textId="77777777" w:rsidR="008C1C75" w:rsidRDefault="00F52311">
      <w:pPr>
        <w:pStyle w:val="Title2"/>
      </w:pPr>
      <w:r>
        <w:t>Northeastern University</w:t>
      </w:r>
    </w:p>
    <w:p w14:paraId="185DAFA5" w14:textId="77777777" w:rsidR="002776FD" w:rsidRDefault="002776FD"/>
    <w:sdt>
      <w:sdtPr>
        <w:rPr>
          <w:rFonts w:asciiTheme="minorHAnsi" w:eastAsiaTheme="minorEastAsia" w:hAnsiTheme="minorHAnsi" w:cstheme="minorBidi"/>
          <w:kern w:val="24"/>
          <w:szCs w:val="24"/>
          <w:lang w:val="en-IN" w:eastAsia="ja-JP"/>
        </w:rPr>
        <w:id w:val="-2069870525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kern w:val="0"/>
          <w:lang w:eastAsia="en-GB"/>
        </w:rPr>
      </w:sdtEndPr>
      <w:sdtContent>
        <w:p w14:paraId="5D280CDB" w14:textId="77777777" w:rsidR="008C1C75" w:rsidRDefault="00CE59D0">
          <w:pPr>
            <w:pStyle w:val="TOCHeading"/>
            <w:rPr>
              <w:lang w:val="en-GB" w:bidi="en-GB"/>
            </w:rPr>
          </w:pPr>
          <w:r>
            <w:rPr>
              <w:lang w:val="en-GB" w:bidi="en-GB"/>
            </w:rPr>
            <w:t>Table of Contents</w:t>
          </w:r>
        </w:p>
        <w:p w14:paraId="64820513" w14:textId="77777777" w:rsidR="00947287" w:rsidRPr="00947287" w:rsidRDefault="00947287" w:rsidP="00947287">
          <w:pPr>
            <w:rPr>
              <w:lang w:val="en-GB" w:eastAsia="en-US" w:bidi="en-GB"/>
            </w:rPr>
          </w:pPr>
        </w:p>
        <w:p w14:paraId="64098ACA" w14:textId="765C67E6" w:rsidR="00E00ABE" w:rsidRDefault="00CE59D0">
          <w:pPr>
            <w:pStyle w:val="TOC1"/>
            <w:tabs>
              <w:tab w:val="right" w:leader="dot" w:pos="9016"/>
            </w:tabs>
            <w:rPr>
              <w:noProof/>
              <w:kern w:val="0"/>
              <w:lang w:val="en-IN" w:eastAsia="en-GB"/>
            </w:rPr>
          </w:pPr>
          <w:r>
            <w:rPr>
              <w:lang w:val="en-GB" w:bidi="en-GB"/>
            </w:rPr>
            <w:fldChar w:fldCharType="begin"/>
          </w:r>
          <w:r>
            <w:rPr>
              <w:lang w:val="en-GB" w:bidi="en-GB"/>
            </w:rPr>
            <w:instrText xml:space="preserve"> TOC \o "1-3" \h \z \u </w:instrText>
          </w:r>
          <w:r>
            <w:rPr>
              <w:lang w:val="en-GB" w:bidi="en-GB"/>
            </w:rPr>
            <w:fldChar w:fldCharType="separate"/>
          </w:r>
          <w:hyperlink w:anchor="_Toc31639325" w:history="1">
            <w:r w:rsidR="00E00ABE" w:rsidRPr="007B788D">
              <w:rPr>
                <w:rStyle w:val="Hyperlink"/>
                <w:b/>
                <w:bCs/>
                <w:noProof/>
                <w:lang w:val="en-GB" w:bidi="en-GB"/>
              </w:rPr>
              <w:t>Data Mining in  R</w:t>
            </w:r>
            <w:r w:rsidR="00E00ABE">
              <w:rPr>
                <w:noProof/>
                <w:webHidden/>
              </w:rPr>
              <w:tab/>
            </w:r>
            <w:r w:rsidR="00E00ABE">
              <w:rPr>
                <w:noProof/>
                <w:webHidden/>
              </w:rPr>
              <w:fldChar w:fldCharType="begin"/>
            </w:r>
            <w:r w:rsidR="00E00ABE">
              <w:rPr>
                <w:noProof/>
                <w:webHidden/>
              </w:rPr>
              <w:instrText xml:space="preserve"> PAGEREF _Toc31639325 \h </w:instrText>
            </w:r>
            <w:r w:rsidR="00E00ABE">
              <w:rPr>
                <w:noProof/>
                <w:webHidden/>
              </w:rPr>
            </w:r>
            <w:r w:rsidR="00E00ABE">
              <w:rPr>
                <w:noProof/>
                <w:webHidden/>
              </w:rPr>
              <w:fldChar w:fldCharType="separate"/>
            </w:r>
            <w:r w:rsidR="00E00ABE">
              <w:rPr>
                <w:noProof/>
                <w:webHidden/>
              </w:rPr>
              <w:t>3</w:t>
            </w:r>
            <w:r w:rsidR="00E00ABE">
              <w:rPr>
                <w:noProof/>
                <w:webHidden/>
              </w:rPr>
              <w:fldChar w:fldCharType="end"/>
            </w:r>
          </w:hyperlink>
        </w:p>
        <w:p w14:paraId="5D1E5B4C" w14:textId="0246DE8D" w:rsidR="00E00ABE" w:rsidRDefault="00E00ABE">
          <w:pPr>
            <w:pStyle w:val="TOC1"/>
            <w:tabs>
              <w:tab w:val="right" w:leader="dot" w:pos="9016"/>
            </w:tabs>
            <w:rPr>
              <w:noProof/>
              <w:kern w:val="0"/>
              <w:lang w:val="en-IN" w:eastAsia="en-GB"/>
            </w:rPr>
          </w:pPr>
          <w:r w:rsidRPr="007B788D">
            <w:rPr>
              <w:rStyle w:val="Hyperlink"/>
              <w:noProof/>
            </w:rPr>
            <w:fldChar w:fldCharType="begin"/>
          </w:r>
          <w:r w:rsidRPr="007B788D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"_Toc31639326"</w:instrText>
          </w:r>
          <w:r w:rsidRPr="007B788D">
            <w:rPr>
              <w:rStyle w:val="Hyperlink"/>
              <w:noProof/>
            </w:rPr>
            <w:instrText xml:space="preserve"> </w:instrText>
          </w:r>
          <w:r w:rsidRPr="007B788D">
            <w:rPr>
              <w:rStyle w:val="Hyperlink"/>
              <w:noProof/>
            </w:rPr>
          </w:r>
          <w:r w:rsidRPr="007B788D">
            <w:rPr>
              <w:rStyle w:val="Hyperlink"/>
              <w:noProof/>
            </w:rPr>
            <w:fldChar w:fldCharType="separate"/>
          </w:r>
          <w:r w:rsidRPr="007B788D">
            <w:rPr>
              <w:rStyle w:val="Hyperlink"/>
              <w:noProof/>
            </w:rPr>
            <w:t>Introduction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_Toc31639326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 w:rsidRPr="007B788D">
            <w:rPr>
              <w:rStyle w:val="Hyperlink"/>
              <w:noProof/>
            </w:rPr>
            <w:fldChar w:fldCharType="end"/>
          </w:r>
        </w:p>
        <w:p w14:paraId="70A14C5F" w14:textId="7C8C7D50" w:rsidR="00E00ABE" w:rsidRDefault="00366BDF" w:rsidP="00366BDF">
          <w:pPr>
            <w:pStyle w:val="TOC2"/>
            <w:tabs>
              <w:tab w:val="right" w:leader="dot" w:pos="9016"/>
            </w:tabs>
            <w:ind w:left="0" w:firstLine="0"/>
            <w:rPr>
              <w:noProof/>
              <w:kern w:val="0"/>
              <w:lang w:val="en-IN" w:eastAsia="en-GB"/>
            </w:rPr>
          </w:pPr>
          <w:r>
            <w:rPr>
              <w:rStyle w:val="Hyperlink"/>
              <w:noProof/>
              <w:u w:val="none"/>
            </w:rPr>
            <w:t xml:space="preserve">            </w:t>
          </w:r>
          <w:hyperlink w:anchor="_Toc31639327" w:history="1">
            <w:r w:rsidR="00E00ABE" w:rsidRPr="007B788D">
              <w:rPr>
                <w:rStyle w:val="Hyperlink"/>
                <w:noProof/>
              </w:rPr>
              <w:t>Analysis</w:t>
            </w:r>
            <w:r w:rsidR="00E00ABE">
              <w:rPr>
                <w:noProof/>
                <w:webHidden/>
              </w:rPr>
              <w:tab/>
            </w:r>
            <w:r w:rsidR="00E00ABE">
              <w:rPr>
                <w:noProof/>
                <w:webHidden/>
              </w:rPr>
              <w:fldChar w:fldCharType="begin"/>
            </w:r>
            <w:r w:rsidR="00E00ABE">
              <w:rPr>
                <w:noProof/>
                <w:webHidden/>
              </w:rPr>
              <w:instrText xml:space="preserve"> PAGEREF _Toc31639327 \h </w:instrText>
            </w:r>
            <w:r w:rsidR="00E00ABE">
              <w:rPr>
                <w:noProof/>
                <w:webHidden/>
              </w:rPr>
            </w:r>
            <w:r w:rsidR="00E00ABE">
              <w:rPr>
                <w:noProof/>
                <w:webHidden/>
              </w:rPr>
              <w:fldChar w:fldCharType="separate"/>
            </w:r>
            <w:r w:rsidR="00E00ABE">
              <w:rPr>
                <w:noProof/>
                <w:webHidden/>
              </w:rPr>
              <w:t>5</w:t>
            </w:r>
            <w:r w:rsidR="00E00ABE">
              <w:rPr>
                <w:noProof/>
                <w:webHidden/>
              </w:rPr>
              <w:fldChar w:fldCharType="end"/>
            </w:r>
          </w:hyperlink>
        </w:p>
        <w:p w14:paraId="76FBC993" w14:textId="0F192B3B" w:rsidR="00E00ABE" w:rsidRDefault="00366BDF" w:rsidP="00366BDF">
          <w:pPr>
            <w:pStyle w:val="TOC3"/>
            <w:tabs>
              <w:tab w:val="right" w:leader="dot" w:pos="9016"/>
            </w:tabs>
            <w:ind w:left="0" w:firstLine="0"/>
            <w:rPr>
              <w:noProof/>
              <w:kern w:val="0"/>
              <w:lang w:val="en-IN" w:eastAsia="en-GB"/>
            </w:rPr>
          </w:pPr>
          <w:r>
            <w:rPr>
              <w:rStyle w:val="Hyperlink"/>
              <w:noProof/>
              <w:u w:val="none"/>
            </w:rPr>
            <w:t xml:space="preserve">            </w:t>
          </w:r>
          <w:hyperlink w:anchor="_Toc31639328" w:history="1">
            <w:r w:rsidR="00E00ABE" w:rsidRPr="007B788D">
              <w:rPr>
                <w:rStyle w:val="Hyperlink"/>
                <w:noProof/>
                <w:lang w:val="en-IN" w:eastAsia="en-GB"/>
              </w:rPr>
              <w:t>Conclusion</w:t>
            </w:r>
            <w:r w:rsidR="00E00ABE">
              <w:rPr>
                <w:noProof/>
                <w:webHidden/>
              </w:rPr>
              <w:tab/>
            </w:r>
            <w:r w:rsidR="00E00ABE">
              <w:rPr>
                <w:noProof/>
                <w:webHidden/>
              </w:rPr>
              <w:fldChar w:fldCharType="begin"/>
            </w:r>
            <w:r w:rsidR="00E00ABE">
              <w:rPr>
                <w:noProof/>
                <w:webHidden/>
              </w:rPr>
              <w:instrText xml:space="preserve"> PAGEREF _Toc31639328 \h </w:instrText>
            </w:r>
            <w:r w:rsidR="00E00ABE">
              <w:rPr>
                <w:noProof/>
                <w:webHidden/>
              </w:rPr>
            </w:r>
            <w:r w:rsidR="00E00ABE">
              <w:rPr>
                <w:noProof/>
                <w:webHidden/>
              </w:rPr>
              <w:fldChar w:fldCharType="separate"/>
            </w:r>
            <w:r w:rsidR="00E00ABE">
              <w:rPr>
                <w:noProof/>
                <w:webHidden/>
              </w:rPr>
              <w:t>11</w:t>
            </w:r>
            <w:r w:rsidR="00E00ABE">
              <w:rPr>
                <w:noProof/>
                <w:webHidden/>
              </w:rPr>
              <w:fldChar w:fldCharType="end"/>
            </w:r>
          </w:hyperlink>
        </w:p>
        <w:p w14:paraId="3471105A" w14:textId="58413049" w:rsidR="00E00ABE" w:rsidRDefault="00E00ABE">
          <w:pPr>
            <w:pStyle w:val="TOC1"/>
            <w:tabs>
              <w:tab w:val="right" w:leader="dot" w:pos="9016"/>
            </w:tabs>
            <w:rPr>
              <w:noProof/>
              <w:kern w:val="0"/>
              <w:lang w:val="en-IN" w:eastAsia="en-GB"/>
            </w:rPr>
          </w:pPr>
          <w:hyperlink w:anchor="_Toc31639329" w:history="1">
            <w:r w:rsidRPr="007B788D">
              <w:rPr>
                <w:rStyle w:val="Hyperlink"/>
                <w:noProof/>
                <w:lang w:val="en-GB" w:bidi="en-GB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_Toc31639329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BFCD2" w14:textId="708D2196" w:rsidR="008C1C75" w:rsidRDefault="00CE59D0">
          <w:r>
            <w:rPr>
              <w:b/>
              <w:noProof/>
              <w:lang w:val="en-GB" w:bidi="en-GB"/>
            </w:rPr>
            <w:fldChar w:fldCharType="end"/>
          </w:r>
        </w:p>
      </w:sdtContent>
    </w:sdt>
    <w:p w14:paraId="383F00E5" w14:textId="77777777" w:rsidR="008C1C75" w:rsidRPr="000D54D9" w:rsidRDefault="00420BAF">
      <w:pPr>
        <w:pStyle w:val="SectionTitle"/>
        <w:rPr>
          <w:b/>
          <w:bCs/>
          <w:lang w:val="en-GB" w:bidi="en-GB"/>
        </w:rPr>
      </w:pPr>
      <w:bookmarkStart w:id="0" w:name="_Toc31639325"/>
      <w:r>
        <w:rPr>
          <w:b/>
          <w:bCs/>
          <w:lang w:val="en-GB" w:bidi="en-GB"/>
        </w:rPr>
        <w:lastRenderedPageBreak/>
        <w:t>Data Mining</w:t>
      </w:r>
      <w:r w:rsidR="00371914">
        <w:rPr>
          <w:b/>
          <w:bCs/>
          <w:lang w:val="en-GB" w:bidi="en-GB"/>
        </w:rPr>
        <w:t xml:space="preserve"> </w:t>
      </w:r>
      <w:proofErr w:type="gramStart"/>
      <w:r w:rsidR="00371914">
        <w:rPr>
          <w:b/>
          <w:bCs/>
          <w:lang w:val="en-GB" w:bidi="en-GB"/>
        </w:rPr>
        <w:t xml:space="preserve">in </w:t>
      </w:r>
      <w:r w:rsidR="00F52311" w:rsidRPr="000D54D9">
        <w:rPr>
          <w:b/>
          <w:bCs/>
          <w:lang w:val="en-GB" w:bidi="en-GB"/>
        </w:rPr>
        <w:t xml:space="preserve"> R</w:t>
      </w:r>
      <w:bookmarkEnd w:id="0"/>
      <w:proofErr w:type="gramEnd"/>
    </w:p>
    <w:p w14:paraId="64122DA7" w14:textId="77777777" w:rsidR="00947287" w:rsidRPr="00947287" w:rsidRDefault="00947287" w:rsidP="00947287">
      <w:pPr>
        <w:rPr>
          <w:lang w:val="en-GB" w:eastAsia="ja-JP" w:bidi="en-GB"/>
        </w:rPr>
      </w:pPr>
    </w:p>
    <w:p w14:paraId="286E3F0E" w14:textId="77777777" w:rsidR="00F52311" w:rsidRDefault="00420BAF">
      <w:r>
        <w:t>Using R to classify and cluster dataset to show how data mining methods can be used to classify and cluster data.</w:t>
      </w:r>
    </w:p>
    <w:p w14:paraId="2875B854" w14:textId="77777777" w:rsidR="00F52311" w:rsidRDefault="00F52311"/>
    <w:p w14:paraId="472D49DA" w14:textId="77777777" w:rsidR="00F52311" w:rsidRDefault="00F52311"/>
    <w:p w14:paraId="2F771A25" w14:textId="77777777" w:rsidR="00F52311" w:rsidRDefault="00F52311"/>
    <w:p w14:paraId="0732D124" w14:textId="77777777" w:rsidR="00F52311" w:rsidRDefault="00F52311"/>
    <w:p w14:paraId="438E016F" w14:textId="77777777" w:rsidR="00F52311" w:rsidRDefault="00F52311"/>
    <w:p w14:paraId="39D9D15F" w14:textId="77777777" w:rsidR="00F52311" w:rsidRDefault="00F52311"/>
    <w:p w14:paraId="7441FF60" w14:textId="77777777" w:rsidR="00F52311" w:rsidRDefault="00F52311"/>
    <w:p w14:paraId="22EF0C39" w14:textId="77777777" w:rsidR="00F52311" w:rsidRDefault="00F52311"/>
    <w:p w14:paraId="47B4B468" w14:textId="77777777" w:rsidR="00F52311" w:rsidRDefault="00F52311"/>
    <w:p w14:paraId="7A79E17B" w14:textId="77777777" w:rsidR="00F52311" w:rsidRDefault="00F52311"/>
    <w:p w14:paraId="30CC1482" w14:textId="77777777" w:rsidR="00F52311" w:rsidRDefault="00F52311"/>
    <w:p w14:paraId="203B9D90" w14:textId="77777777" w:rsidR="00F52311" w:rsidRDefault="00F52311"/>
    <w:p w14:paraId="2A186B17" w14:textId="77777777" w:rsidR="00F52311" w:rsidRDefault="00F52311"/>
    <w:p w14:paraId="05D119AA" w14:textId="77777777" w:rsidR="00947597" w:rsidRDefault="00947597"/>
    <w:p w14:paraId="41D24D19" w14:textId="77777777" w:rsidR="00F52311" w:rsidRDefault="00F52311"/>
    <w:p w14:paraId="3BE496B8" w14:textId="77777777" w:rsidR="00947597" w:rsidRDefault="00947597"/>
    <w:p w14:paraId="4B76D421" w14:textId="77777777" w:rsidR="00947597" w:rsidRDefault="00947597"/>
    <w:p w14:paraId="28B4D42D" w14:textId="77777777" w:rsidR="00947597" w:rsidRDefault="00947597"/>
    <w:p w14:paraId="3C3C8230" w14:textId="77777777" w:rsidR="00947597" w:rsidRDefault="00947597"/>
    <w:p w14:paraId="785B3BFB" w14:textId="77777777" w:rsidR="00947597" w:rsidRDefault="00947597"/>
    <w:p w14:paraId="5F191680" w14:textId="77777777" w:rsidR="00947597" w:rsidRDefault="00947597"/>
    <w:p w14:paraId="60811253" w14:textId="77777777" w:rsidR="00947597" w:rsidRDefault="00947597"/>
    <w:p w14:paraId="52A8F496" w14:textId="77777777" w:rsidR="00947597" w:rsidRDefault="00947597"/>
    <w:p w14:paraId="36BBF0B0" w14:textId="77777777" w:rsidR="00947597" w:rsidRDefault="00947597"/>
    <w:p w14:paraId="630D73BD" w14:textId="77777777" w:rsidR="00947597" w:rsidRDefault="00947597"/>
    <w:p w14:paraId="161E17C4" w14:textId="77777777" w:rsidR="00947597" w:rsidRDefault="00947597"/>
    <w:p w14:paraId="1B828895" w14:textId="77777777" w:rsidR="00947597" w:rsidRDefault="00947597"/>
    <w:p w14:paraId="79BE6F74" w14:textId="77777777" w:rsidR="00947597" w:rsidRDefault="00947597"/>
    <w:p w14:paraId="19C69F3E" w14:textId="77777777" w:rsidR="00947597" w:rsidRDefault="00947597"/>
    <w:p w14:paraId="73D7C8CA" w14:textId="77777777" w:rsidR="00947597" w:rsidRDefault="00947597"/>
    <w:p w14:paraId="383EE139" w14:textId="77777777" w:rsidR="00947597" w:rsidRDefault="00947597"/>
    <w:p w14:paraId="5F531AA7" w14:textId="77777777" w:rsidR="00947597" w:rsidRDefault="00947597"/>
    <w:p w14:paraId="1232556F" w14:textId="77777777" w:rsidR="00947597" w:rsidRDefault="00947597"/>
    <w:p w14:paraId="300431DB" w14:textId="77777777" w:rsidR="00947597" w:rsidRDefault="00947597"/>
    <w:p w14:paraId="2BF970AE" w14:textId="77777777" w:rsidR="00947597" w:rsidRDefault="00947597"/>
    <w:p w14:paraId="1B64A00D" w14:textId="77777777" w:rsidR="002A11AA" w:rsidRDefault="002A11AA"/>
    <w:p w14:paraId="7E5CC838" w14:textId="77777777" w:rsidR="002A11AA" w:rsidRDefault="002A11AA"/>
    <w:p w14:paraId="487A00B5" w14:textId="77777777" w:rsidR="002A11AA" w:rsidRDefault="002A11AA"/>
    <w:p w14:paraId="0B79FD0B" w14:textId="77777777" w:rsidR="00420BAF" w:rsidRDefault="00420BAF"/>
    <w:p w14:paraId="61ED47F1" w14:textId="77777777" w:rsidR="00420BAF" w:rsidRDefault="00420BAF"/>
    <w:p w14:paraId="66EDC430" w14:textId="77777777" w:rsidR="002A11AA" w:rsidRDefault="002A11AA"/>
    <w:p w14:paraId="4A8C44E5" w14:textId="77777777" w:rsidR="002A11AA" w:rsidRDefault="002A11AA"/>
    <w:p w14:paraId="023BEEC5" w14:textId="77777777" w:rsidR="002A11AA" w:rsidRDefault="002A11AA"/>
    <w:p w14:paraId="5043AC6B" w14:textId="77777777" w:rsidR="008C1C75" w:rsidRDefault="00F52311">
      <w:pPr>
        <w:pStyle w:val="Heading1"/>
      </w:pPr>
      <w:bookmarkStart w:id="1" w:name="_Toc31639326"/>
      <w:r>
        <w:lastRenderedPageBreak/>
        <w:t>Introduction</w:t>
      </w:r>
      <w:bookmarkEnd w:id="1"/>
    </w:p>
    <w:p w14:paraId="4F3A6F32" w14:textId="77777777" w:rsidR="002A11AA" w:rsidRDefault="002A11AA"/>
    <w:p w14:paraId="0FC8B858" w14:textId="77777777" w:rsidR="002A11AA" w:rsidRDefault="002A11AA">
      <w:r>
        <w:t xml:space="preserve">The project deals with working with practicing </w:t>
      </w:r>
      <w:r w:rsidR="00420BAF">
        <w:t>data mining</w:t>
      </w:r>
      <w:r>
        <w:t xml:space="preserve"> </w:t>
      </w:r>
      <w:r w:rsidR="00420BAF">
        <w:t>techniques</w:t>
      </w:r>
      <w:r>
        <w:t xml:space="preserve"> using R, and </w:t>
      </w:r>
    </w:p>
    <w:p w14:paraId="2254C004" w14:textId="77777777" w:rsidR="002A11AA" w:rsidRDefault="002A11AA"/>
    <w:p w14:paraId="28572E33" w14:textId="77777777" w:rsidR="00AB30D1" w:rsidRDefault="00F52311">
      <w:r>
        <w:t xml:space="preserve">The project deals with working with different </w:t>
      </w:r>
      <w:r w:rsidR="00420BAF">
        <w:t xml:space="preserve">packages and functions for building decision trees  and produce a k-means cluster and a density based cluster. </w:t>
      </w:r>
    </w:p>
    <w:p w14:paraId="33941EB7" w14:textId="77777777" w:rsidR="00AB30D1" w:rsidRDefault="00AB30D1"/>
    <w:p w14:paraId="546B1132" w14:textId="77777777" w:rsidR="00AB30D1" w:rsidRDefault="00AB30D1"/>
    <w:p w14:paraId="2A7F8647" w14:textId="77777777" w:rsidR="00AB30D1" w:rsidRDefault="00AB30D1"/>
    <w:p w14:paraId="794F26D5" w14:textId="77777777" w:rsidR="00AB30D1" w:rsidRDefault="00AB30D1"/>
    <w:p w14:paraId="6C91BFCC" w14:textId="77777777" w:rsidR="00AB30D1" w:rsidRDefault="00AB30D1"/>
    <w:p w14:paraId="2E77F038" w14:textId="77777777" w:rsidR="00AB30D1" w:rsidRDefault="00AB30D1"/>
    <w:p w14:paraId="4A47589A" w14:textId="77777777" w:rsidR="00AB30D1" w:rsidRDefault="00AB30D1"/>
    <w:p w14:paraId="2E1EF7FE" w14:textId="77777777" w:rsidR="00AB30D1" w:rsidRDefault="00AB30D1"/>
    <w:p w14:paraId="751CA243" w14:textId="77777777" w:rsidR="00AB30D1" w:rsidRDefault="00AB30D1"/>
    <w:p w14:paraId="6689E01F" w14:textId="77777777" w:rsidR="00947597" w:rsidRDefault="00947597"/>
    <w:p w14:paraId="5267E1CC" w14:textId="77777777" w:rsidR="00947597" w:rsidRDefault="00947597"/>
    <w:p w14:paraId="764E3575" w14:textId="77777777" w:rsidR="00947597" w:rsidRDefault="00947597"/>
    <w:p w14:paraId="3165CE5A" w14:textId="77777777" w:rsidR="00947597" w:rsidRDefault="00947597"/>
    <w:p w14:paraId="29AA2E7C" w14:textId="77777777" w:rsidR="00947597" w:rsidRDefault="00947597"/>
    <w:p w14:paraId="00C61215" w14:textId="77777777" w:rsidR="00947597" w:rsidRDefault="00947597"/>
    <w:p w14:paraId="49B06A99" w14:textId="77777777" w:rsidR="00947597" w:rsidRDefault="00947597"/>
    <w:p w14:paraId="0FF6478D" w14:textId="77777777" w:rsidR="00947597" w:rsidRDefault="00947597"/>
    <w:p w14:paraId="7623B49A" w14:textId="77777777" w:rsidR="00947597" w:rsidRDefault="00947597"/>
    <w:p w14:paraId="52D4639E" w14:textId="77777777" w:rsidR="00947597" w:rsidRDefault="00947597"/>
    <w:p w14:paraId="38FE7EFD" w14:textId="77777777" w:rsidR="00947597" w:rsidRDefault="00947597"/>
    <w:p w14:paraId="165A7A8B" w14:textId="77777777" w:rsidR="00947597" w:rsidRDefault="00947597"/>
    <w:p w14:paraId="281BD6AD" w14:textId="77777777" w:rsidR="00947597" w:rsidRDefault="00947597"/>
    <w:p w14:paraId="4F077CD2" w14:textId="77777777" w:rsidR="00947597" w:rsidRDefault="00947597"/>
    <w:p w14:paraId="6D4C5330" w14:textId="77777777" w:rsidR="00420BAF" w:rsidRDefault="00420BAF"/>
    <w:p w14:paraId="24203C8B" w14:textId="77777777" w:rsidR="00420BAF" w:rsidRDefault="00420BAF"/>
    <w:p w14:paraId="03BF6DC0" w14:textId="77777777" w:rsidR="00420BAF" w:rsidRDefault="00420BAF"/>
    <w:p w14:paraId="61E21CA4" w14:textId="77777777" w:rsidR="00420BAF" w:rsidRDefault="00420BAF"/>
    <w:p w14:paraId="3A719AC4" w14:textId="77777777" w:rsidR="00420BAF" w:rsidRDefault="00420BAF"/>
    <w:p w14:paraId="334B2D37" w14:textId="77777777" w:rsidR="00420BAF" w:rsidRDefault="00420BAF"/>
    <w:p w14:paraId="661272EA" w14:textId="77777777" w:rsidR="00420BAF" w:rsidRDefault="00420BAF"/>
    <w:p w14:paraId="6CCF7656" w14:textId="77777777" w:rsidR="00420BAF" w:rsidRDefault="00420BAF"/>
    <w:p w14:paraId="6DFBC0B1" w14:textId="77777777" w:rsidR="00420BAF" w:rsidRDefault="00420BAF"/>
    <w:p w14:paraId="6E1C4574" w14:textId="77777777" w:rsidR="00420BAF" w:rsidRDefault="00420BAF"/>
    <w:p w14:paraId="4DA1566C" w14:textId="77777777" w:rsidR="00420BAF" w:rsidRDefault="00420BAF"/>
    <w:p w14:paraId="417D3AA3" w14:textId="77777777" w:rsidR="00420BAF" w:rsidRDefault="00420BAF"/>
    <w:p w14:paraId="7C3F4B0A" w14:textId="77777777" w:rsidR="00420BAF" w:rsidRDefault="00420BAF"/>
    <w:p w14:paraId="232EB7F2" w14:textId="77777777" w:rsidR="00420BAF" w:rsidRDefault="00420BAF"/>
    <w:p w14:paraId="52537563" w14:textId="77777777" w:rsidR="00420BAF" w:rsidRDefault="00420BAF"/>
    <w:p w14:paraId="66CB32D3" w14:textId="77777777" w:rsidR="00420BAF" w:rsidRDefault="00420BAF"/>
    <w:p w14:paraId="1C69BD05" w14:textId="77777777" w:rsidR="00947597" w:rsidRDefault="00947597"/>
    <w:p w14:paraId="1F851FAB" w14:textId="77777777" w:rsidR="00947597" w:rsidRDefault="00947597"/>
    <w:p w14:paraId="511C9519" w14:textId="77777777" w:rsidR="00947597" w:rsidRDefault="00947597"/>
    <w:p w14:paraId="5090BFD7" w14:textId="77777777" w:rsidR="00947597" w:rsidRDefault="00947597"/>
    <w:p w14:paraId="5C1C7A30" w14:textId="77777777" w:rsidR="008C1C75" w:rsidRDefault="00AB30D1" w:rsidP="00AB30D1">
      <w:pPr>
        <w:pStyle w:val="Heading2"/>
        <w:jc w:val="center"/>
        <w:rPr>
          <w:lang w:val="en-GB" w:bidi="en-GB"/>
        </w:rPr>
      </w:pPr>
      <w:bookmarkStart w:id="2" w:name="_Toc31639327"/>
      <w:r>
        <w:lastRenderedPageBreak/>
        <w:t>Analysis</w:t>
      </w:r>
      <w:r w:rsidR="00CE59D0">
        <w:rPr>
          <w:rStyle w:val="FootnoteReference"/>
          <w:lang w:val="en-GB" w:bidi="en-GB"/>
        </w:rPr>
        <w:t>1</w:t>
      </w:r>
      <w:bookmarkEnd w:id="2"/>
    </w:p>
    <w:p w14:paraId="4B887088" w14:textId="77777777" w:rsidR="00600BF9" w:rsidRDefault="00420BAF" w:rsidP="00AB30D1">
      <w:r>
        <w:t xml:space="preserve">We started by loading the appropriate libraries needed for the project and </w:t>
      </w:r>
      <w:proofErr w:type="spellStart"/>
      <w:r>
        <w:t>analyed</w:t>
      </w:r>
      <w:proofErr w:type="spellEnd"/>
      <w:r>
        <w:t xml:space="preserve"> the ‘iris’ dataset.</w:t>
      </w:r>
      <w:r w:rsidR="00600BF9" w:rsidRPr="00600BF9">
        <w:t xml:space="preserve"> </w:t>
      </w:r>
    </w:p>
    <w:p w14:paraId="4C51FD3A" w14:textId="77777777" w:rsidR="00420BAF" w:rsidRDefault="00600BF9" w:rsidP="00AB30D1">
      <w:r>
        <w:t xml:space="preserve">The famous ‘iris’ dataset gives the </w:t>
      </w:r>
      <w:r w:rsidRPr="00600BF9">
        <w:rPr>
          <w:rFonts w:ascii="Calibri" w:hAnsi="Calibri" w:cs="Calibri"/>
        </w:rPr>
        <w:t>﻿</w:t>
      </w:r>
      <w:r w:rsidRPr="00600BF9">
        <w:t xml:space="preserve">measurements in </w:t>
      </w:r>
      <w:proofErr w:type="spellStart"/>
      <w:r w:rsidRPr="00600BF9">
        <w:t>centimeters</w:t>
      </w:r>
      <w:proofErr w:type="spellEnd"/>
      <w:r w:rsidRPr="00600BF9">
        <w:t xml:space="preserve"> of the variables sepal length and width and petal length and width, respectively, for 50 flowers from each of 3 species of iris. The species are Iris </w:t>
      </w:r>
      <w:proofErr w:type="spellStart"/>
      <w:r w:rsidRPr="00600BF9">
        <w:t>setosa</w:t>
      </w:r>
      <w:proofErr w:type="spellEnd"/>
      <w:r w:rsidRPr="00600BF9">
        <w:t>, versicolor, and virginica.</w:t>
      </w:r>
    </w:p>
    <w:p w14:paraId="006C8286" w14:textId="77777777" w:rsidR="00600BF9" w:rsidRDefault="00600BF9" w:rsidP="00AB30D1"/>
    <w:p w14:paraId="5DD80A19" w14:textId="77777777" w:rsidR="00600BF9" w:rsidRDefault="00600BF9" w:rsidP="00AB30D1"/>
    <w:p w14:paraId="44083C7F" w14:textId="77777777" w:rsidR="00600BF9" w:rsidRPr="00E00ABE" w:rsidRDefault="00600BF9" w:rsidP="00AB30D1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install.packages</w:t>
      </w:r>
      <w:proofErr w:type="spellEnd"/>
      <w:r w:rsidRPr="00E00ABE">
        <w:rPr>
          <w:highlight w:val="lightGray"/>
        </w:rPr>
        <w:t>("</w:t>
      </w:r>
      <w:proofErr w:type="spellStart"/>
      <w:r w:rsidRPr="00E00ABE">
        <w:rPr>
          <w:highlight w:val="lightGray"/>
        </w:rPr>
        <w:t>NbClust</w:t>
      </w:r>
      <w:proofErr w:type="spellEnd"/>
      <w:r w:rsidRPr="00E00ABE">
        <w:rPr>
          <w:highlight w:val="lightGray"/>
        </w:rPr>
        <w:t>")</w:t>
      </w:r>
    </w:p>
    <w:p w14:paraId="0B05AA28" w14:textId="77777777" w:rsidR="00600BF9" w:rsidRPr="00E00ABE" w:rsidRDefault="00600BF9" w:rsidP="00AB30D1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install.packages</w:t>
      </w:r>
      <w:proofErr w:type="spellEnd"/>
      <w:r w:rsidRPr="00E00ABE">
        <w:rPr>
          <w:highlight w:val="lightGray"/>
        </w:rPr>
        <w:t>("</w:t>
      </w:r>
      <w:proofErr w:type="spellStart"/>
      <w:r w:rsidRPr="00E00ABE">
        <w:rPr>
          <w:highlight w:val="lightGray"/>
        </w:rPr>
        <w:t>factoextra</w:t>
      </w:r>
      <w:proofErr w:type="spellEnd"/>
      <w:r w:rsidRPr="00E00ABE">
        <w:rPr>
          <w:highlight w:val="lightGray"/>
        </w:rPr>
        <w:t>")</w:t>
      </w:r>
    </w:p>
    <w:p w14:paraId="735D8816" w14:textId="77777777" w:rsidR="00600BF9" w:rsidRPr="00E00ABE" w:rsidRDefault="00600BF9" w:rsidP="00AB30D1">
      <w:pPr>
        <w:rPr>
          <w:highlight w:val="lightGray"/>
        </w:rPr>
      </w:pPr>
      <w:r w:rsidRPr="00E00ABE">
        <w:rPr>
          <w:highlight w:val="lightGray"/>
        </w:rPr>
        <w:t>&gt;</w:t>
      </w:r>
      <w:r w:rsidRPr="00E00ABE">
        <w:rPr>
          <w:highlight w:val="lightGray"/>
        </w:rPr>
        <w:t>?iris</w:t>
      </w:r>
    </w:p>
    <w:p w14:paraId="663A9FBD" w14:textId="77777777" w:rsidR="00600BF9" w:rsidRPr="00E00ABE" w:rsidRDefault="00600BF9" w:rsidP="00600BF9">
      <w:pPr>
        <w:rPr>
          <w:highlight w:val="lightGray"/>
        </w:rPr>
      </w:pPr>
      <w:r w:rsidRPr="00E00ABE">
        <w:rPr>
          <w:highlight w:val="lightGray"/>
        </w:rPr>
        <w:t>&gt; library(</w:t>
      </w:r>
      <w:proofErr w:type="spellStart"/>
      <w:r w:rsidRPr="00E00ABE">
        <w:rPr>
          <w:highlight w:val="lightGray"/>
        </w:rPr>
        <w:t>NbClust</w:t>
      </w:r>
      <w:proofErr w:type="spellEnd"/>
      <w:r w:rsidRPr="00E00ABE">
        <w:rPr>
          <w:highlight w:val="lightGray"/>
        </w:rPr>
        <w:t>)</w:t>
      </w:r>
    </w:p>
    <w:p w14:paraId="720EF74A" w14:textId="77777777" w:rsidR="00600BF9" w:rsidRPr="00E00ABE" w:rsidRDefault="00600BF9" w:rsidP="00600BF9">
      <w:pPr>
        <w:rPr>
          <w:highlight w:val="lightGray"/>
        </w:rPr>
      </w:pPr>
      <w:r w:rsidRPr="00E00ABE">
        <w:rPr>
          <w:highlight w:val="lightGray"/>
        </w:rPr>
        <w:t>&gt; library(</w:t>
      </w:r>
      <w:proofErr w:type="spellStart"/>
      <w:r w:rsidRPr="00E00ABE">
        <w:rPr>
          <w:highlight w:val="lightGray"/>
        </w:rPr>
        <w:t>factoextra</w:t>
      </w:r>
      <w:proofErr w:type="spellEnd"/>
      <w:r w:rsidRPr="00E00ABE">
        <w:rPr>
          <w:highlight w:val="lightGray"/>
        </w:rPr>
        <w:t>)</w:t>
      </w:r>
    </w:p>
    <w:p w14:paraId="4331C5B9" w14:textId="57E65661" w:rsidR="00600BF9" w:rsidRDefault="00600BF9" w:rsidP="00600BF9">
      <w:r w:rsidRPr="00E00ABE">
        <w:rPr>
          <w:highlight w:val="lightGray"/>
        </w:rPr>
        <w:t xml:space="preserve">&gt; </w:t>
      </w:r>
      <w:r w:rsidRPr="00E00ABE">
        <w:rPr>
          <w:highlight w:val="lightGray"/>
        </w:rPr>
        <w:t>str(iris)</w:t>
      </w:r>
    </w:p>
    <w:p w14:paraId="3A8CBCBA" w14:textId="77777777" w:rsidR="00E00ABE" w:rsidRDefault="00E00ABE" w:rsidP="00600BF9"/>
    <w:p w14:paraId="677B1D27" w14:textId="77777777" w:rsidR="00600BF9" w:rsidRPr="00E00ABE" w:rsidRDefault="00600BF9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>'</w:t>
      </w:r>
      <w:proofErr w:type="spellStart"/>
      <w:r w:rsidRPr="00E00ABE">
        <w:rPr>
          <w:b/>
          <w:bCs/>
        </w:rPr>
        <w:t>data.frame</w:t>
      </w:r>
      <w:proofErr w:type="spellEnd"/>
      <w:r w:rsidRPr="00E00ABE">
        <w:rPr>
          <w:b/>
          <w:bCs/>
        </w:rPr>
        <w:t>':</w:t>
      </w:r>
      <w:r w:rsidRPr="00E00ABE">
        <w:rPr>
          <w:b/>
          <w:bCs/>
        </w:rPr>
        <w:tab/>
        <w:t>150 obs. of  5 variables:</w:t>
      </w:r>
    </w:p>
    <w:p w14:paraId="791A3DED" w14:textId="77777777" w:rsidR="00600BF9" w:rsidRPr="00E00ABE" w:rsidRDefault="00600BF9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$ </w:t>
      </w:r>
      <w:proofErr w:type="spellStart"/>
      <w:r w:rsidRPr="00E00ABE">
        <w:rPr>
          <w:b/>
          <w:bCs/>
        </w:rPr>
        <w:t>Sepal.Length</w:t>
      </w:r>
      <w:proofErr w:type="spellEnd"/>
      <w:r w:rsidRPr="00E00ABE">
        <w:rPr>
          <w:b/>
          <w:bCs/>
        </w:rPr>
        <w:t xml:space="preserve">: </w:t>
      </w:r>
      <w:proofErr w:type="spellStart"/>
      <w:r w:rsidRPr="00E00ABE">
        <w:rPr>
          <w:b/>
          <w:bCs/>
        </w:rPr>
        <w:t>num</w:t>
      </w:r>
      <w:proofErr w:type="spellEnd"/>
      <w:r w:rsidRPr="00E00ABE">
        <w:rPr>
          <w:b/>
          <w:bCs/>
        </w:rPr>
        <w:t xml:space="preserve">  5.1 4.9 4.7 4.6 5 5.4 4.6 5 4.4 4.9 ...</w:t>
      </w:r>
    </w:p>
    <w:p w14:paraId="7EC6A85A" w14:textId="4D3F9BD0" w:rsidR="00600BF9" w:rsidRPr="00E00ABE" w:rsidRDefault="00E00ABE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600BF9" w:rsidRPr="00E00ABE">
        <w:rPr>
          <w:b/>
          <w:bCs/>
        </w:rPr>
        <w:t xml:space="preserve"> $ </w:t>
      </w:r>
      <w:proofErr w:type="spellStart"/>
      <w:r w:rsidR="00600BF9" w:rsidRPr="00E00ABE">
        <w:rPr>
          <w:b/>
          <w:bCs/>
        </w:rPr>
        <w:t>Sepal.Width</w:t>
      </w:r>
      <w:proofErr w:type="spellEnd"/>
      <w:r w:rsidR="00600BF9" w:rsidRPr="00E00ABE">
        <w:rPr>
          <w:b/>
          <w:bCs/>
        </w:rPr>
        <w:t xml:space="preserve"> : </w:t>
      </w:r>
      <w:proofErr w:type="spellStart"/>
      <w:r w:rsidR="00600BF9" w:rsidRPr="00E00ABE">
        <w:rPr>
          <w:b/>
          <w:bCs/>
        </w:rPr>
        <w:t>num</w:t>
      </w:r>
      <w:proofErr w:type="spellEnd"/>
      <w:r w:rsidR="00600BF9" w:rsidRPr="00E00ABE">
        <w:rPr>
          <w:b/>
          <w:bCs/>
        </w:rPr>
        <w:t xml:space="preserve">  3.5 3 3.2 3.1 3.6 3.9 3.4 3.4 2.9 3.1 ...</w:t>
      </w:r>
    </w:p>
    <w:p w14:paraId="26357D42" w14:textId="2EBBFC32" w:rsidR="00600BF9" w:rsidRPr="00E00ABE" w:rsidRDefault="00E00ABE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600BF9" w:rsidRPr="00E00ABE">
        <w:rPr>
          <w:b/>
          <w:bCs/>
        </w:rPr>
        <w:t xml:space="preserve"> $ </w:t>
      </w:r>
      <w:proofErr w:type="spellStart"/>
      <w:r w:rsidR="00600BF9" w:rsidRPr="00E00ABE">
        <w:rPr>
          <w:b/>
          <w:bCs/>
        </w:rPr>
        <w:t>Petal.Length</w:t>
      </w:r>
      <w:proofErr w:type="spellEnd"/>
      <w:r w:rsidR="00600BF9" w:rsidRPr="00E00ABE">
        <w:rPr>
          <w:b/>
          <w:bCs/>
        </w:rPr>
        <w:t xml:space="preserve">: </w:t>
      </w:r>
      <w:proofErr w:type="spellStart"/>
      <w:r w:rsidR="00600BF9" w:rsidRPr="00E00ABE">
        <w:rPr>
          <w:b/>
          <w:bCs/>
        </w:rPr>
        <w:t>num</w:t>
      </w:r>
      <w:proofErr w:type="spellEnd"/>
      <w:r w:rsidR="00600BF9" w:rsidRPr="00E00ABE">
        <w:rPr>
          <w:b/>
          <w:bCs/>
        </w:rPr>
        <w:t xml:space="preserve">  1.4 1.4 1.3 1.5 1.4 1.7 1.4 1.5 1.4 1.5 ...</w:t>
      </w:r>
    </w:p>
    <w:p w14:paraId="6D130A7E" w14:textId="231A96DF" w:rsidR="00600BF9" w:rsidRPr="00E00ABE" w:rsidRDefault="00E00ABE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600BF9" w:rsidRPr="00E00ABE">
        <w:rPr>
          <w:b/>
          <w:bCs/>
        </w:rPr>
        <w:t xml:space="preserve"> $ </w:t>
      </w:r>
      <w:proofErr w:type="spellStart"/>
      <w:r w:rsidR="00600BF9" w:rsidRPr="00E00ABE">
        <w:rPr>
          <w:b/>
          <w:bCs/>
        </w:rPr>
        <w:t>Petal.Width</w:t>
      </w:r>
      <w:proofErr w:type="spellEnd"/>
      <w:r w:rsidR="00600BF9" w:rsidRPr="00E00ABE">
        <w:rPr>
          <w:b/>
          <w:bCs/>
        </w:rPr>
        <w:t xml:space="preserve"> : </w:t>
      </w:r>
      <w:proofErr w:type="spellStart"/>
      <w:r w:rsidR="00600BF9" w:rsidRPr="00E00ABE">
        <w:rPr>
          <w:b/>
          <w:bCs/>
        </w:rPr>
        <w:t>num</w:t>
      </w:r>
      <w:proofErr w:type="spellEnd"/>
      <w:r w:rsidR="00600BF9" w:rsidRPr="00E00ABE">
        <w:rPr>
          <w:b/>
          <w:bCs/>
        </w:rPr>
        <w:t xml:space="preserve">  0.2 0.2 0.2 0.2 0.2 0.4 0.3 0.2 0.2 0.1 ...</w:t>
      </w:r>
    </w:p>
    <w:p w14:paraId="0E86627C" w14:textId="21D2C1F6" w:rsidR="00600BF9" w:rsidRPr="00E00ABE" w:rsidRDefault="00E00ABE" w:rsidP="00600BF9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600BF9" w:rsidRPr="00E00ABE">
        <w:rPr>
          <w:b/>
          <w:bCs/>
        </w:rPr>
        <w:t xml:space="preserve"> $ Species     : Factor w/ 3 levels "</w:t>
      </w:r>
      <w:proofErr w:type="spellStart"/>
      <w:r w:rsidR="00600BF9" w:rsidRPr="00E00ABE">
        <w:rPr>
          <w:b/>
          <w:bCs/>
        </w:rPr>
        <w:t>setosa</w:t>
      </w:r>
      <w:proofErr w:type="spellEnd"/>
      <w:r w:rsidR="00600BF9" w:rsidRPr="00E00ABE">
        <w:rPr>
          <w:b/>
          <w:bCs/>
        </w:rPr>
        <w:t>","versicolor",..: 1 1 1 1 1 1 1 1 1 1 ...</w:t>
      </w:r>
    </w:p>
    <w:p w14:paraId="547CF94D" w14:textId="77777777" w:rsidR="00600BF9" w:rsidRDefault="00600BF9" w:rsidP="00600BF9"/>
    <w:p w14:paraId="5974D909" w14:textId="77777777" w:rsidR="00850830" w:rsidRDefault="00850830" w:rsidP="00AB30D1"/>
    <w:p w14:paraId="72B714D8" w14:textId="77777777" w:rsidR="00600BF9" w:rsidRDefault="00C46928" w:rsidP="00AB30D1">
      <w:r>
        <w:t>Now, we split the data into training and testing sets</w:t>
      </w:r>
    </w:p>
    <w:p w14:paraId="74A795DB" w14:textId="77777777" w:rsidR="00C46928" w:rsidRDefault="00C46928" w:rsidP="00AB30D1"/>
    <w:p w14:paraId="5C2CE845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set.seed</w:t>
      </w:r>
      <w:proofErr w:type="spellEnd"/>
      <w:r w:rsidRPr="00E00ABE">
        <w:rPr>
          <w:highlight w:val="lightGray"/>
        </w:rPr>
        <w:t>(1234)</w:t>
      </w:r>
    </w:p>
    <w:p w14:paraId="41D786B1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ind</w:t>
      </w:r>
      <w:proofErr w:type="spellEnd"/>
      <w:r w:rsidRPr="00E00ABE">
        <w:rPr>
          <w:highlight w:val="lightGray"/>
        </w:rPr>
        <w:t xml:space="preserve"> &lt;- sample(2, </w:t>
      </w:r>
      <w:proofErr w:type="spellStart"/>
      <w:r w:rsidRPr="00E00ABE">
        <w:rPr>
          <w:highlight w:val="lightGray"/>
        </w:rPr>
        <w:t>nrow</w:t>
      </w:r>
      <w:proofErr w:type="spellEnd"/>
      <w:r w:rsidRPr="00E00ABE">
        <w:rPr>
          <w:highlight w:val="lightGray"/>
        </w:rPr>
        <w:t>(iris), replace=T, prob=c(0.7, 0.3))</w:t>
      </w:r>
    </w:p>
    <w:p w14:paraId="04571629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iris.train</w:t>
      </w:r>
      <w:proofErr w:type="spellEnd"/>
      <w:r w:rsidRPr="00E00ABE">
        <w:rPr>
          <w:highlight w:val="lightGray"/>
        </w:rPr>
        <w:t xml:space="preserve"> &lt;- iris[</w:t>
      </w:r>
      <w:proofErr w:type="spellStart"/>
      <w:r w:rsidRPr="00E00ABE">
        <w:rPr>
          <w:highlight w:val="lightGray"/>
        </w:rPr>
        <w:t>ind</w:t>
      </w:r>
      <w:proofErr w:type="spellEnd"/>
      <w:r w:rsidRPr="00E00ABE">
        <w:rPr>
          <w:highlight w:val="lightGray"/>
        </w:rPr>
        <w:t>==1, ]</w:t>
      </w:r>
    </w:p>
    <w:p w14:paraId="1BF9DEEA" w14:textId="77777777" w:rsidR="00C46928" w:rsidRDefault="00C46928" w:rsidP="00C46928"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iris.test</w:t>
      </w:r>
      <w:proofErr w:type="spellEnd"/>
      <w:r w:rsidRPr="00E00ABE">
        <w:rPr>
          <w:highlight w:val="lightGray"/>
        </w:rPr>
        <w:t xml:space="preserve"> &lt;- iris[</w:t>
      </w:r>
      <w:proofErr w:type="spellStart"/>
      <w:r w:rsidRPr="00E00ABE">
        <w:rPr>
          <w:highlight w:val="lightGray"/>
        </w:rPr>
        <w:t>ind</w:t>
      </w:r>
      <w:proofErr w:type="spellEnd"/>
      <w:r w:rsidRPr="00E00ABE">
        <w:rPr>
          <w:highlight w:val="lightGray"/>
        </w:rPr>
        <w:t>==2, ]</w:t>
      </w:r>
    </w:p>
    <w:p w14:paraId="5BE97D70" w14:textId="77777777" w:rsidR="00C46928" w:rsidRDefault="00C46928" w:rsidP="00C46928"/>
    <w:p w14:paraId="277E2800" w14:textId="77777777" w:rsidR="00C46928" w:rsidRDefault="00C46928" w:rsidP="00C46928">
      <w:r>
        <w:t xml:space="preserve">For plotting a decision tree, we need a the ‘party’ </w:t>
      </w:r>
      <w:proofErr w:type="spellStart"/>
      <w:r>
        <w:t>libarary</w:t>
      </w:r>
      <w:proofErr w:type="spellEnd"/>
      <w:r>
        <w:t>.</w:t>
      </w:r>
    </w:p>
    <w:p w14:paraId="2DD15A93" w14:textId="77777777" w:rsidR="00C46928" w:rsidRDefault="00C46928" w:rsidP="00C46928"/>
    <w:p w14:paraId="538C7352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install.packages</w:t>
      </w:r>
      <w:proofErr w:type="spellEnd"/>
      <w:r w:rsidRPr="00E00ABE">
        <w:rPr>
          <w:highlight w:val="lightGray"/>
        </w:rPr>
        <w:t>("party")</w:t>
      </w:r>
    </w:p>
    <w:p w14:paraId="4E30FA4A" w14:textId="77777777" w:rsidR="00C46928" w:rsidRDefault="00C46928" w:rsidP="00C46928">
      <w:r w:rsidRPr="00E00ABE">
        <w:rPr>
          <w:highlight w:val="lightGray"/>
        </w:rPr>
        <w:t>&gt; library(party)</w:t>
      </w:r>
    </w:p>
    <w:p w14:paraId="47FEB921" w14:textId="77777777" w:rsidR="00C46928" w:rsidRDefault="00C46928" w:rsidP="00C46928"/>
    <w:p w14:paraId="12111570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>Loading required package: grid</w:t>
      </w:r>
    </w:p>
    <w:p w14:paraId="34701320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Loading required package: </w:t>
      </w:r>
      <w:proofErr w:type="spellStart"/>
      <w:r w:rsidRPr="00E00ABE">
        <w:rPr>
          <w:b/>
          <w:bCs/>
        </w:rPr>
        <w:t>mvtnorm</w:t>
      </w:r>
      <w:proofErr w:type="spellEnd"/>
    </w:p>
    <w:p w14:paraId="4A9A7742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Loading required package: </w:t>
      </w:r>
      <w:proofErr w:type="spellStart"/>
      <w:r w:rsidRPr="00E00ABE">
        <w:rPr>
          <w:b/>
          <w:bCs/>
        </w:rPr>
        <w:t>modeltools</w:t>
      </w:r>
      <w:proofErr w:type="spellEnd"/>
    </w:p>
    <w:p w14:paraId="22DE0781" w14:textId="43E71603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>Loading required package: stats4</w:t>
      </w:r>
    </w:p>
    <w:p w14:paraId="3AD2A240" w14:textId="16C64B8F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 xml:space="preserve">Loading required package: </w:t>
      </w:r>
      <w:proofErr w:type="spellStart"/>
      <w:r w:rsidR="00C46928" w:rsidRPr="00E00ABE">
        <w:rPr>
          <w:b/>
          <w:bCs/>
        </w:rPr>
        <w:t>strucchange</w:t>
      </w:r>
      <w:proofErr w:type="spellEnd"/>
    </w:p>
    <w:p w14:paraId="3DA7488B" w14:textId="2430BEDD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>Loading required package: zoo</w:t>
      </w:r>
    </w:p>
    <w:p w14:paraId="5596C76C" w14:textId="13E687E4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</w:p>
    <w:p w14:paraId="146D6CA7" w14:textId="7754A97F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>Attaching package: ‘zoo’</w:t>
      </w:r>
    </w:p>
    <w:p w14:paraId="44EE0428" w14:textId="046C71C5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</w:p>
    <w:p w14:paraId="7A2242ED" w14:textId="0B8E8C3D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>The following objects are masked from ‘</w:t>
      </w:r>
      <w:proofErr w:type="spellStart"/>
      <w:r w:rsidR="00C46928" w:rsidRPr="00E00ABE">
        <w:rPr>
          <w:b/>
          <w:bCs/>
        </w:rPr>
        <w:t>package:base</w:t>
      </w:r>
      <w:proofErr w:type="spellEnd"/>
      <w:r w:rsidR="00C46928" w:rsidRPr="00E00ABE">
        <w:rPr>
          <w:b/>
          <w:bCs/>
        </w:rPr>
        <w:t>’:</w:t>
      </w:r>
    </w:p>
    <w:p w14:paraId="0F6E7A7B" w14:textId="6AC47277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</w:p>
    <w:p w14:paraId="1C5D883E" w14:textId="6FBD4A31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="00C46928" w:rsidRPr="00E00ABE">
        <w:rPr>
          <w:b/>
          <w:bCs/>
        </w:rPr>
        <w:t xml:space="preserve">    </w:t>
      </w:r>
      <w:proofErr w:type="spellStart"/>
      <w:r w:rsidR="00C46928" w:rsidRPr="00E00ABE">
        <w:rPr>
          <w:b/>
          <w:bCs/>
        </w:rPr>
        <w:t>as.Date</w:t>
      </w:r>
      <w:proofErr w:type="spellEnd"/>
      <w:r w:rsidR="00C46928" w:rsidRPr="00E00ABE">
        <w:rPr>
          <w:b/>
          <w:bCs/>
        </w:rPr>
        <w:t xml:space="preserve">, </w:t>
      </w:r>
      <w:proofErr w:type="spellStart"/>
      <w:r w:rsidR="00C46928" w:rsidRPr="00E00ABE">
        <w:rPr>
          <w:b/>
          <w:bCs/>
        </w:rPr>
        <w:t>as.Date.numeric</w:t>
      </w:r>
      <w:proofErr w:type="spellEnd"/>
    </w:p>
    <w:p w14:paraId="4B4077E8" w14:textId="584A144D" w:rsidR="00C46928" w:rsidRPr="00E00ABE" w:rsidRDefault="00E00ABE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</w:p>
    <w:p w14:paraId="0344E0C4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>Loading required package: sandwich</w:t>
      </w:r>
    </w:p>
    <w:p w14:paraId="046F7EBF" w14:textId="77777777" w:rsidR="00C46928" w:rsidRDefault="00C46928" w:rsidP="00C46928"/>
    <w:p w14:paraId="445E1A10" w14:textId="77777777" w:rsidR="00C46928" w:rsidRDefault="00C46928" w:rsidP="00C46928">
      <w:r>
        <w:t>Now, we started building the decision tree.</w:t>
      </w:r>
    </w:p>
    <w:p w14:paraId="691ABCE1" w14:textId="77777777" w:rsidR="00C46928" w:rsidRDefault="00C46928" w:rsidP="00C46928"/>
    <w:p w14:paraId="41CCF5EE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iris.form</w:t>
      </w:r>
      <w:proofErr w:type="spellEnd"/>
      <w:r w:rsidRPr="00E00ABE">
        <w:rPr>
          <w:highlight w:val="lightGray"/>
        </w:rPr>
        <w:t xml:space="preserve"> &lt;- Species ~ </w:t>
      </w:r>
      <w:proofErr w:type="spellStart"/>
      <w:r w:rsidRPr="00E00ABE">
        <w:rPr>
          <w:highlight w:val="lightGray"/>
        </w:rPr>
        <w:t>Sepal.Length</w:t>
      </w:r>
      <w:proofErr w:type="spellEnd"/>
      <w:r w:rsidRPr="00E00ABE">
        <w:rPr>
          <w:highlight w:val="lightGray"/>
        </w:rPr>
        <w:t xml:space="preserve"> + </w:t>
      </w:r>
      <w:proofErr w:type="spellStart"/>
      <w:r w:rsidRPr="00E00ABE">
        <w:rPr>
          <w:highlight w:val="lightGray"/>
        </w:rPr>
        <w:t>Sepal.Width</w:t>
      </w:r>
      <w:proofErr w:type="spellEnd"/>
      <w:r w:rsidRPr="00E00ABE">
        <w:rPr>
          <w:highlight w:val="lightGray"/>
        </w:rPr>
        <w:t xml:space="preserve"> +</w:t>
      </w:r>
    </w:p>
    <w:p w14:paraId="6F037E67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+     </w:t>
      </w:r>
      <w:proofErr w:type="spellStart"/>
      <w:r w:rsidRPr="00E00ABE">
        <w:rPr>
          <w:highlight w:val="lightGray"/>
        </w:rPr>
        <w:t>Petal.Length</w:t>
      </w:r>
      <w:proofErr w:type="spellEnd"/>
      <w:r w:rsidRPr="00E00ABE">
        <w:rPr>
          <w:highlight w:val="lightGray"/>
        </w:rPr>
        <w:t xml:space="preserve"> + </w:t>
      </w:r>
      <w:proofErr w:type="spellStart"/>
      <w:r w:rsidRPr="00E00ABE">
        <w:rPr>
          <w:highlight w:val="lightGray"/>
        </w:rPr>
        <w:t>Petal.Width</w:t>
      </w:r>
      <w:proofErr w:type="spellEnd"/>
    </w:p>
    <w:p w14:paraId="7415388A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iris.tree</w:t>
      </w:r>
      <w:proofErr w:type="spellEnd"/>
      <w:r w:rsidRPr="00E00ABE">
        <w:rPr>
          <w:highlight w:val="lightGray"/>
        </w:rPr>
        <w:t xml:space="preserve"> &lt;- </w:t>
      </w:r>
      <w:proofErr w:type="spellStart"/>
      <w:r w:rsidRPr="00E00ABE">
        <w:rPr>
          <w:highlight w:val="lightGray"/>
        </w:rPr>
        <w:t>ctree</w:t>
      </w:r>
      <w:proofErr w:type="spellEnd"/>
      <w:r w:rsidRPr="00E00ABE">
        <w:rPr>
          <w:highlight w:val="lightGray"/>
        </w:rPr>
        <w:t>(</w:t>
      </w:r>
      <w:proofErr w:type="spellStart"/>
      <w:r w:rsidRPr="00E00ABE">
        <w:rPr>
          <w:highlight w:val="lightGray"/>
        </w:rPr>
        <w:t>iris.form</w:t>
      </w:r>
      <w:proofErr w:type="spellEnd"/>
      <w:r w:rsidRPr="00E00ABE">
        <w:rPr>
          <w:highlight w:val="lightGray"/>
        </w:rPr>
        <w:t>, data=</w:t>
      </w:r>
      <w:proofErr w:type="spellStart"/>
      <w:r w:rsidRPr="00E00ABE">
        <w:rPr>
          <w:highlight w:val="lightGray"/>
        </w:rPr>
        <w:t>iris.train</w:t>
      </w:r>
      <w:proofErr w:type="spellEnd"/>
      <w:r w:rsidRPr="00E00ABE">
        <w:rPr>
          <w:highlight w:val="lightGray"/>
        </w:rPr>
        <w:t>)</w:t>
      </w:r>
    </w:p>
    <w:p w14:paraId="6D27018A" w14:textId="77777777" w:rsidR="00C46928" w:rsidRPr="00E00ABE" w:rsidRDefault="00C46928" w:rsidP="00C46928">
      <w:pPr>
        <w:rPr>
          <w:highlight w:val="lightGray"/>
        </w:rPr>
      </w:pPr>
    </w:p>
    <w:p w14:paraId="0C72EB45" w14:textId="77777777" w:rsidR="00C46928" w:rsidRDefault="00C46928" w:rsidP="00C46928">
      <w:r w:rsidRPr="00E00ABE">
        <w:rPr>
          <w:highlight w:val="lightGray"/>
        </w:rPr>
        <w:t>&gt; plot(</w:t>
      </w:r>
      <w:proofErr w:type="spellStart"/>
      <w:r w:rsidRPr="00E00ABE">
        <w:rPr>
          <w:highlight w:val="lightGray"/>
        </w:rPr>
        <w:t>iris.tree</w:t>
      </w:r>
      <w:proofErr w:type="spellEnd"/>
      <w:r w:rsidRPr="00E00ABE">
        <w:rPr>
          <w:highlight w:val="lightGray"/>
        </w:rPr>
        <w:t>)</w:t>
      </w:r>
    </w:p>
    <w:p w14:paraId="2FB86B57" w14:textId="77777777" w:rsidR="00C46928" w:rsidRDefault="00C46928" w:rsidP="00C46928"/>
    <w:p w14:paraId="50FAC810" w14:textId="77777777" w:rsidR="00C46928" w:rsidRDefault="00C46928" w:rsidP="00C46928">
      <w:r>
        <w:t xml:space="preserve">The decision tree looked like this – </w:t>
      </w:r>
    </w:p>
    <w:p w14:paraId="3FD9F763" w14:textId="77777777" w:rsidR="00C46928" w:rsidRDefault="00C46928" w:rsidP="00C46928"/>
    <w:p w14:paraId="27F4682F" w14:textId="77777777" w:rsidR="00C46928" w:rsidRDefault="00C46928" w:rsidP="00C46928"/>
    <w:p w14:paraId="664D9708" w14:textId="77777777" w:rsidR="00C46928" w:rsidRDefault="00C46928" w:rsidP="00C46928">
      <w:r>
        <w:t xml:space="preserve">Figure 1: Decision Tree </w:t>
      </w:r>
    </w:p>
    <w:p w14:paraId="49A80471" w14:textId="77777777" w:rsidR="00C46928" w:rsidRDefault="00C46928" w:rsidP="00C46928"/>
    <w:p w14:paraId="4DBF4A87" w14:textId="77777777" w:rsidR="00C46928" w:rsidRDefault="00C46928" w:rsidP="00C46928">
      <w:r w:rsidRPr="00C46928">
        <w:drawing>
          <wp:inline distT="0" distB="0" distL="0" distR="0" wp14:anchorId="66EC8ACF" wp14:editId="1B960E87">
            <wp:extent cx="4769893" cy="3573265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7227" cy="357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F0F7" w14:textId="77777777" w:rsidR="00C46928" w:rsidRDefault="00C46928" w:rsidP="00C46928"/>
    <w:p w14:paraId="591AF7FD" w14:textId="77777777" w:rsidR="00C46928" w:rsidRDefault="00C46928" w:rsidP="00C46928"/>
    <w:p w14:paraId="7AA890F4" w14:textId="77777777" w:rsidR="00C46928" w:rsidRDefault="00C46928" w:rsidP="00C46928"/>
    <w:p w14:paraId="2FCDDDFF" w14:textId="77777777" w:rsidR="00C46928" w:rsidRDefault="00C46928" w:rsidP="00C46928"/>
    <w:p w14:paraId="07CA5522" w14:textId="77777777" w:rsidR="00C46928" w:rsidRDefault="00C46928" w:rsidP="00C46928">
      <w:r>
        <w:t>We predict on the test data and check the prediction result.</w:t>
      </w:r>
    </w:p>
    <w:p w14:paraId="7830B67D" w14:textId="77777777" w:rsidR="00C46928" w:rsidRDefault="00C46928" w:rsidP="00C46928"/>
    <w:p w14:paraId="7FD5E200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 prediction &lt;- predict(</w:t>
      </w:r>
      <w:proofErr w:type="spellStart"/>
      <w:r w:rsidRPr="00E00ABE">
        <w:rPr>
          <w:highlight w:val="lightGray"/>
        </w:rPr>
        <w:t>iris.tree</w:t>
      </w:r>
      <w:proofErr w:type="spellEnd"/>
      <w:r w:rsidRPr="00E00ABE">
        <w:rPr>
          <w:highlight w:val="lightGray"/>
        </w:rPr>
        <w:t xml:space="preserve">, </w:t>
      </w:r>
      <w:proofErr w:type="spellStart"/>
      <w:r w:rsidRPr="00E00ABE">
        <w:rPr>
          <w:highlight w:val="lightGray"/>
        </w:rPr>
        <w:t>newdata</w:t>
      </w:r>
      <w:proofErr w:type="spellEnd"/>
      <w:r w:rsidRPr="00E00ABE">
        <w:rPr>
          <w:highlight w:val="lightGray"/>
        </w:rPr>
        <w:t xml:space="preserve"> = </w:t>
      </w:r>
      <w:proofErr w:type="spellStart"/>
      <w:r w:rsidRPr="00E00ABE">
        <w:rPr>
          <w:highlight w:val="lightGray"/>
        </w:rPr>
        <w:t>iris.test</w:t>
      </w:r>
      <w:proofErr w:type="spellEnd"/>
      <w:r w:rsidRPr="00E00ABE">
        <w:rPr>
          <w:highlight w:val="lightGray"/>
        </w:rPr>
        <w:t>)</w:t>
      </w:r>
    </w:p>
    <w:p w14:paraId="4B4C1F4C" w14:textId="77777777" w:rsidR="00C46928" w:rsidRDefault="00C46928" w:rsidP="00C46928">
      <w:r w:rsidRPr="00E00ABE">
        <w:rPr>
          <w:highlight w:val="lightGray"/>
        </w:rPr>
        <w:t xml:space="preserve">&gt; table(prediction, </w:t>
      </w:r>
      <w:proofErr w:type="spellStart"/>
      <w:r w:rsidRPr="00E00ABE">
        <w:rPr>
          <w:highlight w:val="lightGray"/>
        </w:rPr>
        <w:t>iris.test$Species</w:t>
      </w:r>
      <w:proofErr w:type="spellEnd"/>
      <w:r w:rsidRPr="00E00ABE">
        <w:rPr>
          <w:highlight w:val="lightGray"/>
        </w:rPr>
        <w:t>)</w:t>
      </w:r>
    </w:p>
    <w:p w14:paraId="425985D8" w14:textId="77777777" w:rsidR="00C46928" w:rsidRDefault="00C46928" w:rsidP="00C46928"/>
    <w:p w14:paraId="7F708422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>##</w:t>
      </w:r>
      <w:r w:rsidRPr="00E00ABE">
        <w:rPr>
          <w:b/>
          <w:bCs/>
        </w:rPr>
        <w:t xml:space="preserve">            </w:t>
      </w:r>
    </w:p>
    <w:p w14:paraId="1A8A164C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 </w:t>
      </w:r>
      <w:r w:rsidRPr="00E00ABE">
        <w:rPr>
          <w:b/>
          <w:bCs/>
        </w:rPr>
        <w:t xml:space="preserve">prediction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</w:t>
      </w:r>
      <w:proofErr w:type="spellStart"/>
      <w:r w:rsidRPr="00E00ABE">
        <w:rPr>
          <w:b/>
          <w:bCs/>
        </w:rPr>
        <w:t>setosa</w:t>
      </w:r>
      <w:proofErr w:type="spellEnd"/>
      <w:r w:rsidRPr="00E00ABE">
        <w:rPr>
          <w:b/>
          <w:bCs/>
        </w:rPr>
        <w:t xml:space="preserve"> versicolor virginica</w:t>
      </w:r>
    </w:p>
    <w:p w14:paraId="3E862485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</w:t>
      </w:r>
      <w:proofErr w:type="spellStart"/>
      <w:r w:rsidRPr="00E00ABE">
        <w:rPr>
          <w:b/>
          <w:bCs/>
        </w:rPr>
        <w:t>setosa</w:t>
      </w:r>
      <w:proofErr w:type="spellEnd"/>
      <w:r w:rsidRPr="00E00ABE">
        <w:rPr>
          <w:b/>
          <w:bCs/>
        </w:rPr>
        <w:t xml:space="preserve">     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10         </w:t>
      </w:r>
      <w:r w:rsidRPr="00E00ABE">
        <w:rPr>
          <w:b/>
          <w:bCs/>
        </w:rPr>
        <w:t xml:space="preserve">  </w:t>
      </w:r>
      <w:r w:rsidRPr="00E00ABE">
        <w:rPr>
          <w:b/>
          <w:bCs/>
        </w:rPr>
        <w:t xml:space="preserve"> 0       </w:t>
      </w:r>
      <w:r w:rsidRPr="00E00ABE">
        <w:rPr>
          <w:b/>
          <w:bCs/>
        </w:rPr>
        <w:t xml:space="preserve">       </w:t>
      </w:r>
      <w:r w:rsidRPr="00E00ABE">
        <w:rPr>
          <w:b/>
          <w:bCs/>
        </w:rPr>
        <w:t xml:space="preserve">  0</w:t>
      </w:r>
    </w:p>
    <w:p w14:paraId="3B33E406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versicolor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  </w:t>
      </w:r>
      <w:r w:rsidRPr="00E00ABE">
        <w:rPr>
          <w:b/>
          <w:bCs/>
        </w:rPr>
        <w:t xml:space="preserve">0         </w:t>
      </w:r>
      <w:r w:rsidRPr="00E00ABE">
        <w:rPr>
          <w:b/>
          <w:bCs/>
        </w:rPr>
        <w:t xml:space="preserve">  </w:t>
      </w:r>
      <w:r w:rsidRPr="00E00ABE">
        <w:rPr>
          <w:b/>
          <w:bCs/>
        </w:rPr>
        <w:t xml:space="preserve">12        </w:t>
      </w:r>
      <w:r w:rsidRPr="00E00ABE">
        <w:rPr>
          <w:b/>
          <w:bCs/>
        </w:rPr>
        <w:t xml:space="preserve">       </w:t>
      </w:r>
      <w:r w:rsidRPr="00E00ABE">
        <w:rPr>
          <w:b/>
          <w:bCs/>
        </w:rPr>
        <w:t>2</w:t>
      </w:r>
    </w:p>
    <w:p w14:paraId="50BF8EA0" w14:textId="77777777" w:rsidR="00C46928" w:rsidRPr="00E00ABE" w:rsidRDefault="00C46928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virginica  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 xml:space="preserve">  </w:t>
      </w:r>
      <w:r w:rsidRPr="00E00ABE">
        <w:rPr>
          <w:b/>
          <w:bCs/>
        </w:rPr>
        <w:t xml:space="preserve">0          </w:t>
      </w:r>
      <w:r w:rsidRPr="00E00ABE">
        <w:rPr>
          <w:b/>
          <w:bCs/>
        </w:rPr>
        <w:t xml:space="preserve">   </w:t>
      </w:r>
      <w:r w:rsidRPr="00E00ABE">
        <w:rPr>
          <w:b/>
          <w:bCs/>
        </w:rPr>
        <w:t xml:space="preserve">0       </w:t>
      </w:r>
      <w:r w:rsidRPr="00E00ABE">
        <w:rPr>
          <w:b/>
          <w:bCs/>
        </w:rPr>
        <w:t xml:space="preserve">       </w:t>
      </w:r>
      <w:r w:rsidRPr="00E00ABE">
        <w:rPr>
          <w:b/>
          <w:bCs/>
        </w:rPr>
        <w:t>14</w:t>
      </w:r>
    </w:p>
    <w:p w14:paraId="5FCF5ECC" w14:textId="77777777" w:rsidR="00C46928" w:rsidRDefault="00C46928" w:rsidP="00C46928"/>
    <w:p w14:paraId="3174ADAC" w14:textId="77777777" w:rsidR="00C46928" w:rsidRDefault="00C46928" w:rsidP="00C46928"/>
    <w:p w14:paraId="64377919" w14:textId="1EB730DC" w:rsidR="00C46928" w:rsidRPr="000E06EB" w:rsidRDefault="000E06EB" w:rsidP="00C46928">
      <w:pPr>
        <w:rPr>
          <w:b/>
          <w:bCs/>
        </w:rPr>
      </w:pPr>
      <w:r w:rsidRPr="000E06EB">
        <w:rPr>
          <w:b/>
          <w:bCs/>
        </w:rPr>
        <w:lastRenderedPageBreak/>
        <w:t>K-Means Clustering</w:t>
      </w:r>
    </w:p>
    <w:p w14:paraId="3F2D9736" w14:textId="77777777" w:rsidR="00417AC3" w:rsidRDefault="00417AC3" w:rsidP="00C46928"/>
    <w:p w14:paraId="530ED85E" w14:textId="77777777" w:rsidR="00417AC3" w:rsidRDefault="00417AC3" w:rsidP="00417AC3">
      <w:r>
        <w:t>We used the ‘</w:t>
      </w:r>
      <w:proofErr w:type="spellStart"/>
      <w:r>
        <w:t>fviz_nbclust</w:t>
      </w:r>
      <w:proofErr w:type="spellEnd"/>
      <w:r>
        <w:t>’ method from the ‘</w:t>
      </w:r>
      <w:proofErr w:type="spellStart"/>
      <w:r>
        <w:t>factoextra</w:t>
      </w:r>
      <w:proofErr w:type="spellEnd"/>
      <w:r>
        <w:t>’ library, to find the optimal number of clusters for k-means clustering.</w:t>
      </w:r>
    </w:p>
    <w:p w14:paraId="7B8F819C" w14:textId="77777777" w:rsidR="00417AC3" w:rsidRDefault="00417AC3" w:rsidP="00417AC3"/>
    <w:p w14:paraId="4B6C3A5A" w14:textId="77777777" w:rsidR="00417AC3" w:rsidRDefault="00417AC3" w:rsidP="00417AC3">
      <w:r>
        <w:t>We firstly used the ‘elbow method’ of the ‘</w:t>
      </w:r>
      <w:proofErr w:type="spellStart"/>
      <w:r>
        <w:t>fviz_nbclust</w:t>
      </w:r>
      <w:proofErr w:type="spellEnd"/>
      <w:r>
        <w:t xml:space="preserve">’ on the ‘iris2’ </w:t>
      </w:r>
      <w:proofErr w:type="spellStart"/>
      <w:r>
        <w:t>dataframe</w:t>
      </w:r>
      <w:proofErr w:type="spellEnd"/>
      <w:r>
        <w:t>.</w:t>
      </w:r>
    </w:p>
    <w:p w14:paraId="12077221" w14:textId="77777777" w:rsidR="00417AC3" w:rsidRDefault="00417AC3" w:rsidP="00417AC3"/>
    <w:p w14:paraId="42B210E3" w14:textId="4BD42999" w:rsidR="00417AC3" w:rsidRPr="00E00ABE" w:rsidRDefault="00E00ABE" w:rsidP="00417AC3">
      <w:pPr>
        <w:rPr>
          <w:highlight w:val="lightGray"/>
        </w:rPr>
      </w:pPr>
      <w:r>
        <w:rPr>
          <w:highlight w:val="lightGray"/>
        </w:rPr>
        <w:t>&gt;</w:t>
      </w:r>
      <w:proofErr w:type="spellStart"/>
      <w:r w:rsidR="00417AC3" w:rsidRPr="00E00ABE">
        <w:rPr>
          <w:highlight w:val="lightGray"/>
        </w:rPr>
        <w:t>fviz_nbclust</w:t>
      </w:r>
      <w:proofErr w:type="spellEnd"/>
      <w:r w:rsidR="00417AC3" w:rsidRPr="00E00ABE">
        <w:rPr>
          <w:highlight w:val="lightGray"/>
        </w:rPr>
        <w:t xml:space="preserve">(iris2, </w:t>
      </w:r>
      <w:proofErr w:type="spellStart"/>
      <w:r w:rsidR="00417AC3" w:rsidRPr="00E00ABE">
        <w:rPr>
          <w:highlight w:val="lightGray"/>
        </w:rPr>
        <w:t>kmeans</w:t>
      </w:r>
      <w:proofErr w:type="spellEnd"/>
      <w:r w:rsidR="00417AC3" w:rsidRPr="00E00ABE">
        <w:rPr>
          <w:highlight w:val="lightGray"/>
        </w:rPr>
        <w:t>, method = "</w:t>
      </w:r>
      <w:proofErr w:type="spellStart"/>
      <w:r w:rsidR="00417AC3" w:rsidRPr="00E00ABE">
        <w:rPr>
          <w:highlight w:val="lightGray"/>
        </w:rPr>
        <w:t>wss</w:t>
      </w:r>
      <w:proofErr w:type="spellEnd"/>
      <w:r w:rsidR="00417AC3" w:rsidRPr="00E00ABE">
        <w:rPr>
          <w:highlight w:val="lightGray"/>
        </w:rPr>
        <w:t>") +</w:t>
      </w:r>
    </w:p>
    <w:p w14:paraId="443EB772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 xml:space="preserve">+     </w:t>
      </w:r>
      <w:proofErr w:type="spellStart"/>
      <w:r w:rsidRPr="00E00ABE">
        <w:rPr>
          <w:highlight w:val="lightGray"/>
        </w:rPr>
        <w:t>geom_vline</w:t>
      </w:r>
      <w:proofErr w:type="spellEnd"/>
      <w:r w:rsidRPr="00E00ABE">
        <w:rPr>
          <w:highlight w:val="lightGray"/>
        </w:rPr>
        <w:t>(</w:t>
      </w:r>
      <w:proofErr w:type="spellStart"/>
      <w:r w:rsidRPr="00E00ABE">
        <w:rPr>
          <w:highlight w:val="lightGray"/>
        </w:rPr>
        <w:t>xintercept</w:t>
      </w:r>
      <w:proofErr w:type="spellEnd"/>
      <w:r w:rsidRPr="00E00ABE">
        <w:rPr>
          <w:highlight w:val="lightGray"/>
        </w:rPr>
        <w:t xml:space="preserve"> = 4, </w:t>
      </w:r>
      <w:proofErr w:type="spellStart"/>
      <w:r w:rsidRPr="00E00ABE">
        <w:rPr>
          <w:highlight w:val="lightGray"/>
        </w:rPr>
        <w:t>linetype</w:t>
      </w:r>
      <w:proofErr w:type="spellEnd"/>
      <w:r w:rsidRPr="00E00ABE">
        <w:rPr>
          <w:highlight w:val="lightGray"/>
        </w:rPr>
        <w:t xml:space="preserve"> = 2)+</w:t>
      </w:r>
    </w:p>
    <w:p w14:paraId="3510683B" w14:textId="77777777" w:rsidR="00417AC3" w:rsidRPr="00E00ABE" w:rsidRDefault="00417AC3" w:rsidP="00417AC3">
      <w:r w:rsidRPr="00E00ABE">
        <w:rPr>
          <w:highlight w:val="lightGray"/>
        </w:rPr>
        <w:t>+     labs(subtitle = "Elbow method")</w:t>
      </w:r>
    </w:p>
    <w:p w14:paraId="517B74C7" w14:textId="77777777" w:rsidR="00417AC3" w:rsidRPr="00E00ABE" w:rsidRDefault="00417AC3" w:rsidP="00417AC3"/>
    <w:p w14:paraId="083BCBDD" w14:textId="77777777" w:rsidR="00417AC3" w:rsidRDefault="00417AC3" w:rsidP="00417AC3"/>
    <w:p w14:paraId="7908A164" w14:textId="77777777" w:rsidR="00417AC3" w:rsidRDefault="00417AC3" w:rsidP="00417AC3"/>
    <w:p w14:paraId="5B247DCD" w14:textId="53E4EF8A" w:rsidR="00417AC3" w:rsidRPr="00E00ABE" w:rsidRDefault="00417AC3" w:rsidP="00417AC3">
      <w:pPr>
        <w:rPr>
          <w:b/>
          <w:bCs/>
        </w:rPr>
      </w:pPr>
      <w:r w:rsidRPr="00E00ABE">
        <w:rPr>
          <w:b/>
          <w:bCs/>
        </w:rPr>
        <w:t>Figure 2</w:t>
      </w:r>
      <w:r w:rsidR="00E00ABE">
        <w:rPr>
          <w:b/>
          <w:bCs/>
        </w:rPr>
        <w:t>:</w:t>
      </w:r>
      <w:r w:rsidRPr="00E00ABE">
        <w:rPr>
          <w:b/>
          <w:bCs/>
        </w:rPr>
        <w:t xml:space="preserve"> Result for Elbow method of </w:t>
      </w:r>
      <w:proofErr w:type="spellStart"/>
      <w:r w:rsidRPr="00E00ABE">
        <w:rPr>
          <w:b/>
          <w:bCs/>
        </w:rPr>
        <w:t>fviz_nbclust</w:t>
      </w:r>
      <w:proofErr w:type="spellEnd"/>
      <w:r w:rsidRPr="00E00ABE">
        <w:rPr>
          <w:b/>
          <w:bCs/>
        </w:rPr>
        <w:t xml:space="preserve"> function</w:t>
      </w:r>
    </w:p>
    <w:p w14:paraId="21FB00B5" w14:textId="77777777" w:rsidR="00417AC3" w:rsidRDefault="00417AC3" w:rsidP="00417AC3"/>
    <w:p w14:paraId="3556F46D" w14:textId="77777777" w:rsidR="00417AC3" w:rsidRDefault="00417AC3" w:rsidP="00417AC3">
      <w:r w:rsidRPr="00757B06">
        <w:drawing>
          <wp:inline distT="0" distB="0" distL="0" distR="0" wp14:anchorId="66B81706" wp14:editId="3F58340C">
            <wp:extent cx="3644900" cy="273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B6D0" w14:textId="77777777" w:rsidR="00417AC3" w:rsidRDefault="00417AC3" w:rsidP="00417AC3"/>
    <w:p w14:paraId="64D132C3" w14:textId="77777777" w:rsidR="00417AC3" w:rsidRDefault="00417AC3" w:rsidP="00417AC3">
      <w:r>
        <w:t>We found the optimal number of clusters to be 4 according to Elbow method.</w:t>
      </w:r>
    </w:p>
    <w:p w14:paraId="48953D94" w14:textId="10C65129" w:rsidR="00417AC3" w:rsidRDefault="00417AC3" w:rsidP="00417AC3"/>
    <w:p w14:paraId="23244513" w14:textId="417A9FB3" w:rsidR="00E00ABE" w:rsidRDefault="00E00ABE" w:rsidP="00417AC3"/>
    <w:p w14:paraId="184D7FE7" w14:textId="70308DA4" w:rsidR="00E00ABE" w:rsidRDefault="00E00ABE" w:rsidP="00417AC3"/>
    <w:p w14:paraId="11B6CCC9" w14:textId="2CDAE668" w:rsidR="00E00ABE" w:rsidRDefault="00E00ABE" w:rsidP="00417AC3"/>
    <w:p w14:paraId="64C5DDC6" w14:textId="15D9E566" w:rsidR="00E00ABE" w:rsidRDefault="00E00ABE" w:rsidP="00417AC3"/>
    <w:p w14:paraId="6342462E" w14:textId="008B4189" w:rsidR="00E00ABE" w:rsidRDefault="00E00ABE" w:rsidP="00417AC3"/>
    <w:p w14:paraId="795DCAAE" w14:textId="1E3571F8" w:rsidR="00E00ABE" w:rsidRDefault="00E00ABE" w:rsidP="00417AC3"/>
    <w:p w14:paraId="036206BF" w14:textId="62A98415" w:rsidR="00E00ABE" w:rsidRDefault="00E00ABE" w:rsidP="00417AC3"/>
    <w:p w14:paraId="1C3D0A66" w14:textId="6CC4ACB1" w:rsidR="00E00ABE" w:rsidRDefault="00E00ABE" w:rsidP="00417AC3"/>
    <w:p w14:paraId="5021E0A3" w14:textId="3EB39B11" w:rsidR="00E00ABE" w:rsidRDefault="00E00ABE" w:rsidP="00417AC3"/>
    <w:p w14:paraId="0B50AA74" w14:textId="30A7DE5C" w:rsidR="00E00ABE" w:rsidRDefault="00E00ABE" w:rsidP="00417AC3"/>
    <w:p w14:paraId="330A4E6F" w14:textId="2D6FB817" w:rsidR="00E00ABE" w:rsidRDefault="00E00ABE" w:rsidP="00417AC3"/>
    <w:p w14:paraId="31F613F0" w14:textId="48679FE6" w:rsidR="00E00ABE" w:rsidRDefault="00E00ABE" w:rsidP="00417AC3"/>
    <w:p w14:paraId="4A6E1FDC" w14:textId="7DC90493" w:rsidR="00E00ABE" w:rsidRDefault="00E00ABE" w:rsidP="00417AC3"/>
    <w:p w14:paraId="23C16A73" w14:textId="4E1D78BF" w:rsidR="00E00ABE" w:rsidRDefault="00E00ABE" w:rsidP="00417AC3"/>
    <w:p w14:paraId="5BAE0F5A" w14:textId="3F8FD2FA" w:rsidR="00E00ABE" w:rsidRDefault="00E00ABE" w:rsidP="00417AC3"/>
    <w:p w14:paraId="0B9D8E26" w14:textId="77777777" w:rsidR="00E00ABE" w:rsidRDefault="00E00ABE" w:rsidP="00417AC3"/>
    <w:p w14:paraId="243009BB" w14:textId="77777777" w:rsidR="00E00ABE" w:rsidRDefault="00E00ABE" w:rsidP="00417AC3"/>
    <w:p w14:paraId="20682F55" w14:textId="03C47E5B" w:rsidR="00417AC3" w:rsidRDefault="00417AC3" w:rsidP="00417AC3">
      <w:r>
        <w:t>Similarly, tested the ‘</w:t>
      </w:r>
      <w:r w:rsidRPr="00E00ABE">
        <w:rPr>
          <w:b/>
          <w:bCs/>
        </w:rPr>
        <w:t>silhouette method</w:t>
      </w:r>
      <w:r>
        <w:t>’.</w:t>
      </w:r>
    </w:p>
    <w:p w14:paraId="57EC9E2E" w14:textId="77777777" w:rsidR="00417AC3" w:rsidRDefault="00417AC3" w:rsidP="00417AC3"/>
    <w:p w14:paraId="2B7D1D6F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fviz_nbclust</w:t>
      </w:r>
      <w:proofErr w:type="spellEnd"/>
      <w:r w:rsidRPr="00E00ABE">
        <w:rPr>
          <w:highlight w:val="lightGray"/>
        </w:rPr>
        <w:t xml:space="preserve">(df, </w:t>
      </w:r>
      <w:proofErr w:type="spellStart"/>
      <w:r w:rsidRPr="00E00ABE">
        <w:rPr>
          <w:highlight w:val="lightGray"/>
        </w:rPr>
        <w:t>kmeans</w:t>
      </w:r>
      <w:proofErr w:type="spellEnd"/>
      <w:r w:rsidRPr="00E00ABE">
        <w:rPr>
          <w:highlight w:val="lightGray"/>
        </w:rPr>
        <w:t>, method = "silhouette")+</w:t>
      </w:r>
    </w:p>
    <w:p w14:paraId="79DEF32D" w14:textId="77777777" w:rsidR="00417AC3" w:rsidRDefault="00417AC3" w:rsidP="00417AC3">
      <w:r w:rsidRPr="00E00ABE">
        <w:rPr>
          <w:highlight w:val="lightGray"/>
        </w:rPr>
        <w:t>+     labs(subtitle = "Silhouette method")</w:t>
      </w:r>
    </w:p>
    <w:p w14:paraId="79240CF7" w14:textId="77777777" w:rsidR="00417AC3" w:rsidRDefault="00417AC3" w:rsidP="00417AC3"/>
    <w:p w14:paraId="7712573D" w14:textId="77777777" w:rsidR="00417AC3" w:rsidRPr="00E00ABE" w:rsidRDefault="00417AC3" w:rsidP="00417AC3">
      <w:pPr>
        <w:rPr>
          <w:b/>
          <w:bCs/>
        </w:rPr>
      </w:pPr>
      <w:r w:rsidRPr="00E00ABE">
        <w:rPr>
          <w:b/>
          <w:bCs/>
        </w:rPr>
        <w:t>Figure 3 – Result plot of silhouette method for the ‘</w:t>
      </w:r>
      <w:proofErr w:type="spellStart"/>
      <w:r w:rsidRPr="00E00ABE">
        <w:rPr>
          <w:b/>
          <w:bCs/>
        </w:rPr>
        <w:t>fviz_nbclust</w:t>
      </w:r>
      <w:proofErr w:type="spellEnd"/>
      <w:r w:rsidRPr="00E00ABE">
        <w:rPr>
          <w:b/>
          <w:bCs/>
        </w:rPr>
        <w:t>’ function</w:t>
      </w:r>
    </w:p>
    <w:p w14:paraId="15A9B493" w14:textId="77777777" w:rsidR="00417AC3" w:rsidRDefault="00417AC3" w:rsidP="00417AC3"/>
    <w:p w14:paraId="2A813728" w14:textId="77777777" w:rsidR="00417AC3" w:rsidRDefault="00417AC3" w:rsidP="00417AC3"/>
    <w:p w14:paraId="3A2DC582" w14:textId="77777777" w:rsidR="00417AC3" w:rsidRDefault="00417AC3" w:rsidP="00417AC3">
      <w:r w:rsidRPr="00757B06">
        <w:drawing>
          <wp:inline distT="0" distB="0" distL="0" distR="0" wp14:anchorId="35D1754B" wp14:editId="3F8D9C48">
            <wp:extent cx="3644900" cy="2730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ED1D" w14:textId="77777777" w:rsidR="00417AC3" w:rsidRDefault="00417AC3" w:rsidP="00417AC3"/>
    <w:p w14:paraId="36DB1FB1" w14:textId="77777777" w:rsidR="00417AC3" w:rsidRDefault="00417AC3" w:rsidP="00417AC3"/>
    <w:p w14:paraId="0F5B9EF2" w14:textId="77777777" w:rsidR="00417AC3" w:rsidRDefault="00417AC3" w:rsidP="00417AC3">
      <w:r>
        <w:t xml:space="preserve">The silhouette method suggests the optimal number of clusters to be </w:t>
      </w:r>
      <w:r w:rsidRPr="00E00ABE">
        <w:rPr>
          <w:b/>
          <w:bCs/>
        </w:rPr>
        <w:t>2</w:t>
      </w:r>
      <w:r>
        <w:t>.</w:t>
      </w:r>
    </w:p>
    <w:p w14:paraId="48ED74FE" w14:textId="77777777" w:rsidR="00417AC3" w:rsidRDefault="00417AC3" w:rsidP="00417AC3"/>
    <w:p w14:paraId="58AE0E43" w14:textId="77777777" w:rsidR="00417AC3" w:rsidRDefault="00417AC3" w:rsidP="00417AC3"/>
    <w:p w14:paraId="2865FFF3" w14:textId="77777777" w:rsidR="00417AC3" w:rsidRDefault="00417AC3" w:rsidP="00417AC3"/>
    <w:p w14:paraId="6946EB35" w14:textId="77777777" w:rsidR="00E00ABE" w:rsidRDefault="00E00ABE" w:rsidP="00417AC3"/>
    <w:p w14:paraId="63045456" w14:textId="77777777" w:rsidR="00E00ABE" w:rsidRDefault="00E00ABE" w:rsidP="00417AC3"/>
    <w:p w14:paraId="61ED13C8" w14:textId="77777777" w:rsidR="00E00ABE" w:rsidRDefault="00E00ABE" w:rsidP="00417AC3"/>
    <w:p w14:paraId="6F3B29D2" w14:textId="77777777" w:rsidR="00E00ABE" w:rsidRDefault="00E00ABE" w:rsidP="00417AC3"/>
    <w:p w14:paraId="2996AD26" w14:textId="77777777" w:rsidR="00E00ABE" w:rsidRDefault="00E00ABE" w:rsidP="00417AC3"/>
    <w:p w14:paraId="27041CB7" w14:textId="77777777" w:rsidR="00E00ABE" w:rsidRDefault="00E00ABE" w:rsidP="00417AC3"/>
    <w:p w14:paraId="7D2D9D32" w14:textId="77777777" w:rsidR="00E00ABE" w:rsidRDefault="00E00ABE" w:rsidP="00417AC3"/>
    <w:p w14:paraId="16A07FF6" w14:textId="77777777" w:rsidR="00E00ABE" w:rsidRDefault="00E00ABE" w:rsidP="00417AC3"/>
    <w:p w14:paraId="5D8E3206" w14:textId="77777777" w:rsidR="00E00ABE" w:rsidRDefault="00E00ABE" w:rsidP="00417AC3"/>
    <w:p w14:paraId="38046903" w14:textId="77777777" w:rsidR="00E00ABE" w:rsidRDefault="00E00ABE" w:rsidP="00417AC3"/>
    <w:p w14:paraId="7DEF161E" w14:textId="77777777" w:rsidR="00E00ABE" w:rsidRDefault="00E00ABE" w:rsidP="00417AC3"/>
    <w:p w14:paraId="585E730E" w14:textId="77777777" w:rsidR="00E00ABE" w:rsidRDefault="00E00ABE" w:rsidP="00417AC3"/>
    <w:p w14:paraId="1265A197" w14:textId="77777777" w:rsidR="00E00ABE" w:rsidRDefault="00E00ABE" w:rsidP="00417AC3"/>
    <w:p w14:paraId="502343A0" w14:textId="77777777" w:rsidR="00E00ABE" w:rsidRDefault="00E00ABE" w:rsidP="00417AC3"/>
    <w:p w14:paraId="60B4AFC5" w14:textId="77777777" w:rsidR="00E00ABE" w:rsidRDefault="00E00ABE" w:rsidP="00417AC3"/>
    <w:p w14:paraId="2B6B6643" w14:textId="77777777" w:rsidR="00E00ABE" w:rsidRDefault="00E00ABE" w:rsidP="00417AC3"/>
    <w:p w14:paraId="4EBEDB5B" w14:textId="77777777" w:rsidR="00E00ABE" w:rsidRDefault="00E00ABE" w:rsidP="00417AC3"/>
    <w:p w14:paraId="02970A0B" w14:textId="77777777" w:rsidR="00E00ABE" w:rsidRDefault="00E00ABE" w:rsidP="00417AC3"/>
    <w:p w14:paraId="0E98C442" w14:textId="77777777" w:rsidR="00E00ABE" w:rsidRDefault="00E00ABE" w:rsidP="00417AC3"/>
    <w:p w14:paraId="4FA4E3D0" w14:textId="77777777" w:rsidR="00E00ABE" w:rsidRDefault="00E00ABE" w:rsidP="00417AC3"/>
    <w:p w14:paraId="6C18DE6C" w14:textId="20148E54" w:rsidR="00417AC3" w:rsidRDefault="00417AC3" w:rsidP="00417AC3">
      <w:r>
        <w:t xml:space="preserve">Then , we tested by </w:t>
      </w:r>
      <w:r w:rsidRPr="00E00ABE">
        <w:rPr>
          <w:b/>
          <w:bCs/>
        </w:rPr>
        <w:t>Gap Statistic method</w:t>
      </w:r>
      <w:r>
        <w:t xml:space="preserve"> – </w:t>
      </w:r>
    </w:p>
    <w:p w14:paraId="1119CA93" w14:textId="77777777" w:rsidR="00417AC3" w:rsidRDefault="00417AC3" w:rsidP="00417AC3"/>
    <w:p w14:paraId="257D2E43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set.seed</w:t>
      </w:r>
      <w:proofErr w:type="spellEnd"/>
      <w:r w:rsidRPr="00E00ABE">
        <w:rPr>
          <w:highlight w:val="lightGray"/>
        </w:rPr>
        <w:t>(123)</w:t>
      </w:r>
    </w:p>
    <w:p w14:paraId="4E649768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fviz_nbclust</w:t>
      </w:r>
      <w:proofErr w:type="spellEnd"/>
      <w:r w:rsidRPr="00E00ABE">
        <w:rPr>
          <w:highlight w:val="lightGray"/>
        </w:rPr>
        <w:t xml:space="preserve">(iris2, </w:t>
      </w:r>
      <w:proofErr w:type="spellStart"/>
      <w:r w:rsidRPr="00E00ABE">
        <w:rPr>
          <w:highlight w:val="lightGray"/>
        </w:rPr>
        <w:t>kmeans</w:t>
      </w:r>
      <w:proofErr w:type="spellEnd"/>
      <w:r w:rsidRPr="00E00ABE">
        <w:rPr>
          <w:highlight w:val="lightGray"/>
        </w:rPr>
        <w:t xml:space="preserve">, </w:t>
      </w:r>
      <w:proofErr w:type="spellStart"/>
      <w:r w:rsidRPr="00E00ABE">
        <w:rPr>
          <w:highlight w:val="lightGray"/>
        </w:rPr>
        <w:t>nstart</w:t>
      </w:r>
      <w:proofErr w:type="spellEnd"/>
      <w:r w:rsidRPr="00E00ABE">
        <w:rPr>
          <w:highlight w:val="lightGray"/>
        </w:rPr>
        <w:t xml:space="preserve"> = 25,  method = "</w:t>
      </w:r>
      <w:proofErr w:type="spellStart"/>
      <w:r w:rsidRPr="00E00ABE">
        <w:rPr>
          <w:highlight w:val="lightGray"/>
        </w:rPr>
        <w:t>gap_stat</w:t>
      </w:r>
      <w:proofErr w:type="spellEnd"/>
      <w:r w:rsidRPr="00E00ABE">
        <w:rPr>
          <w:highlight w:val="lightGray"/>
        </w:rPr>
        <w:t xml:space="preserve">", </w:t>
      </w:r>
      <w:proofErr w:type="spellStart"/>
      <w:r w:rsidRPr="00E00ABE">
        <w:rPr>
          <w:highlight w:val="lightGray"/>
        </w:rPr>
        <w:t>nboot</w:t>
      </w:r>
      <w:proofErr w:type="spellEnd"/>
      <w:r w:rsidRPr="00E00ABE">
        <w:rPr>
          <w:highlight w:val="lightGray"/>
        </w:rPr>
        <w:t xml:space="preserve"> = 50)+</w:t>
      </w:r>
    </w:p>
    <w:p w14:paraId="04114D2C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>+     labs(subtitle = "Gap statistic method")</w:t>
      </w:r>
    </w:p>
    <w:p w14:paraId="26CA430A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 xml:space="preserve">## </w:t>
      </w:r>
      <w:r w:rsidRPr="00E00ABE">
        <w:rPr>
          <w:highlight w:val="lightGray"/>
        </w:rPr>
        <w:t xml:space="preserve">Clustering k = 1,2,..., </w:t>
      </w:r>
      <w:proofErr w:type="spellStart"/>
      <w:r w:rsidRPr="00E00ABE">
        <w:rPr>
          <w:highlight w:val="lightGray"/>
        </w:rPr>
        <w:t>K.max</w:t>
      </w:r>
      <w:proofErr w:type="spellEnd"/>
      <w:r w:rsidRPr="00E00ABE">
        <w:rPr>
          <w:highlight w:val="lightGray"/>
        </w:rPr>
        <w:t xml:space="preserve"> (= 10): .. done</w:t>
      </w:r>
    </w:p>
    <w:p w14:paraId="387A96FF" w14:textId="77777777" w:rsidR="00417AC3" w:rsidRPr="00E00ABE" w:rsidRDefault="00417AC3" w:rsidP="00417AC3">
      <w:pPr>
        <w:rPr>
          <w:highlight w:val="lightGray"/>
        </w:rPr>
      </w:pPr>
      <w:r w:rsidRPr="00E00ABE">
        <w:rPr>
          <w:highlight w:val="lightGray"/>
        </w:rPr>
        <w:t xml:space="preserve">## </w:t>
      </w:r>
      <w:r w:rsidRPr="00E00ABE">
        <w:rPr>
          <w:highlight w:val="lightGray"/>
        </w:rPr>
        <w:t>Bootstrapping, b = 1,2,..., B (= 50)  [one "." per sample]:</w:t>
      </w:r>
    </w:p>
    <w:p w14:paraId="51FF8F99" w14:textId="77777777" w:rsidR="00417AC3" w:rsidRDefault="00417AC3" w:rsidP="00417AC3">
      <w:r w:rsidRPr="00E00ABE">
        <w:rPr>
          <w:highlight w:val="lightGray"/>
        </w:rPr>
        <w:t xml:space="preserve">## </w:t>
      </w:r>
      <w:r w:rsidRPr="00E00ABE">
        <w:rPr>
          <w:highlight w:val="lightGray"/>
        </w:rPr>
        <w:t>.................................................. 50</w:t>
      </w:r>
    </w:p>
    <w:p w14:paraId="5434CE0D" w14:textId="77777777" w:rsidR="00417AC3" w:rsidRDefault="00417AC3" w:rsidP="00417AC3"/>
    <w:p w14:paraId="10E9ACD4" w14:textId="77777777" w:rsidR="00E00ABE" w:rsidRDefault="00E00ABE" w:rsidP="00417AC3"/>
    <w:p w14:paraId="602602C6" w14:textId="77777777" w:rsidR="00E00ABE" w:rsidRDefault="00E00ABE" w:rsidP="00417AC3"/>
    <w:p w14:paraId="08D1B107" w14:textId="4460887F" w:rsidR="00417AC3" w:rsidRPr="00E00ABE" w:rsidRDefault="00417AC3" w:rsidP="00417AC3">
      <w:pPr>
        <w:rPr>
          <w:b/>
          <w:bCs/>
        </w:rPr>
      </w:pPr>
      <w:r w:rsidRPr="00E00ABE">
        <w:rPr>
          <w:b/>
          <w:bCs/>
        </w:rPr>
        <w:t xml:space="preserve">Figure 4 – Result plot for the Gap Statistic method of the </w:t>
      </w:r>
      <w:proofErr w:type="spellStart"/>
      <w:r w:rsidRPr="00E00ABE">
        <w:rPr>
          <w:b/>
          <w:bCs/>
        </w:rPr>
        <w:t>fviz_nbclust</w:t>
      </w:r>
      <w:proofErr w:type="spellEnd"/>
      <w:r w:rsidRPr="00E00ABE">
        <w:rPr>
          <w:b/>
          <w:bCs/>
        </w:rPr>
        <w:t xml:space="preserve"> function</w:t>
      </w:r>
    </w:p>
    <w:p w14:paraId="6F810706" w14:textId="77777777" w:rsidR="00417AC3" w:rsidRDefault="00417AC3" w:rsidP="00417AC3"/>
    <w:p w14:paraId="43F754D6" w14:textId="77777777" w:rsidR="00417AC3" w:rsidRDefault="00417AC3" w:rsidP="00417AC3">
      <w:r w:rsidRPr="00757B06">
        <w:drawing>
          <wp:inline distT="0" distB="0" distL="0" distR="0" wp14:anchorId="36B14E6C" wp14:editId="1B5CF3DF">
            <wp:extent cx="3790340" cy="2839453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5812" cy="28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5FB3" w14:textId="77777777" w:rsidR="00417AC3" w:rsidRDefault="00417AC3" w:rsidP="00417AC3"/>
    <w:p w14:paraId="452A1438" w14:textId="77777777" w:rsidR="00417AC3" w:rsidRDefault="00417AC3" w:rsidP="00417AC3">
      <w:r>
        <w:t xml:space="preserve">The gap statistic method suggests the number of clusters as </w:t>
      </w:r>
      <w:r w:rsidRPr="00E00ABE">
        <w:rPr>
          <w:b/>
          <w:bCs/>
        </w:rPr>
        <w:t>6</w:t>
      </w:r>
      <w:r>
        <w:t>.</w:t>
      </w:r>
    </w:p>
    <w:p w14:paraId="7A56790A" w14:textId="77777777" w:rsidR="00417AC3" w:rsidRDefault="00417AC3" w:rsidP="00417AC3"/>
    <w:p w14:paraId="626E7D86" w14:textId="77777777" w:rsidR="00417AC3" w:rsidRDefault="00417AC3" w:rsidP="00417AC3">
      <w:r>
        <w:t xml:space="preserve">Considering the observations , we decided to choose an average of </w:t>
      </w:r>
      <w:r w:rsidRPr="00E00ABE">
        <w:rPr>
          <w:b/>
          <w:bCs/>
        </w:rPr>
        <w:t>3 clusters</w:t>
      </w:r>
      <w:r>
        <w:t xml:space="preserve"> for the k-means clustering on the iris data.</w:t>
      </w:r>
    </w:p>
    <w:p w14:paraId="43D2787D" w14:textId="77777777" w:rsidR="00417AC3" w:rsidRDefault="00417AC3" w:rsidP="00C46928"/>
    <w:p w14:paraId="7C652215" w14:textId="7F36C84B" w:rsidR="00417AC3" w:rsidRDefault="00417AC3" w:rsidP="00C46928"/>
    <w:p w14:paraId="73AEDB8E" w14:textId="1629CF99" w:rsidR="00E00ABE" w:rsidRDefault="00E00ABE" w:rsidP="00C46928"/>
    <w:p w14:paraId="5D0DE18B" w14:textId="78927DD7" w:rsidR="00E00ABE" w:rsidRDefault="00E00ABE" w:rsidP="00C46928"/>
    <w:p w14:paraId="26F293F9" w14:textId="43237C77" w:rsidR="00E00ABE" w:rsidRDefault="00E00ABE" w:rsidP="00C46928"/>
    <w:p w14:paraId="436AC63C" w14:textId="7243BFF0" w:rsidR="00E00ABE" w:rsidRDefault="00E00ABE" w:rsidP="00C46928"/>
    <w:p w14:paraId="2C2759B8" w14:textId="7CA9A14F" w:rsidR="00E00ABE" w:rsidRDefault="00E00ABE" w:rsidP="00C46928"/>
    <w:p w14:paraId="2516D4B1" w14:textId="77EA63C3" w:rsidR="00E00ABE" w:rsidRDefault="00E00ABE" w:rsidP="00C46928"/>
    <w:p w14:paraId="76022B65" w14:textId="4C47AFC3" w:rsidR="00E00ABE" w:rsidRDefault="00E00ABE" w:rsidP="00C46928"/>
    <w:p w14:paraId="752E9F3B" w14:textId="189FA102" w:rsidR="00E00ABE" w:rsidRDefault="00E00ABE" w:rsidP="00C46928"/>
    <w:p w14:paraId="3EF085E5" w14:textId="2C4D7690" w:rsidR="00E00ABE" w:rsidRDefault="00E00ABE" w:rsidP="00C46928"/>
    <w:p w14:paraId="32CA3A05" w14:textId="1320A524" w:rsidR="00E00ABE" w:rsidRDefault="00E00ABE" w:rsidP="00C46928"/>
    <w:p w14:paraId="666C08F4" w14:textId="59A05F4B" w:rsidR="00E00ABE" w:rsidRDefault="00E00ABE" w:rsidP="00C46928"/>
    <w:p w14:paraId="7874943D" w14:textId="2B67D9C1" w:rsidR="00E00ABE" w:rsidRDefault="00E00ABE" w:rsidP="00C46928"/>
    <w:p w14:paraId="4A1982AD" w14:textId="4FB6FE37" w:rsidR="00E00ABE" w:rsidRDefault="00E00ABE" w:rsidP="00C46928"/>
    <w:p w14:paraId="3A4355E1" w14:textId="77777777" w:rsidR="00E00ABE" w:rsidRDefault="00E00ABE" w:rsidP="00C46928"/>
    <w:p w14:paraId="4ED97531" w14:textId="77777777" w:rsidR="00C46928" w:rsidRDefault="00C46928" w:rsidP="00C46928">
      <w:r>
        <w:t>We produced a k-means cluster on the same iris dataset.</w:t>
      </w:r>
    </w:p>
    <w:p w14:paraId="0771B27E" w14:textId="77777777" w:rsidR="00C46928" w:rsidRDefault="00C46928" w:rsidP="00C46928"/>
    <w:p w14:paraId="2FD94F83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set.seed</w:t>
      </w:r>
      <w:proofErr w:type="spellEnd"/>
      <w:r w:rsidRPr="00E00ABE">
        <w:rPr>
          <w:highlight w:val="lightGray"/>
        </w:rPr>
        <w:t>(8953)</w:t>
      </w:r>
    </w:p>
    <w:p w14:paraId="3ECC0FDC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 iris2 &lt;- iris</w:t>
      </w:r>
    </w:p>
    <w:p w14:paraId="35893866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 xml:space="preserve"># removed the class IDs for </w:t>
      </w:r>
      <w:r w:rsidR="004A60AF" w:rsidRPr="00E00ABE">
        <w:rPr>
          <w:highlight w:val="lightGray"/>
        </w:rPr>
        <w:t>clustering</w:t>
      </w:r>
    </w:p>
    <w:p w14:paraId="6C4573D9" w14:textId="77777777" w:rsidR="00C46928" w:rsidRPr="00E00ABE" w:rsidRDefault="00C46928" w:rsidP="00C46928">
      <w:pPr>
        <w:rPr>
          <w:highlight w:val="lightGray"/>
        </w:rPr>
      </w:pPr>
      <w:r w:rsidRPr="00E00ABE">
        <w:rPr>
          <w:highlight w:val="lightGray"/>
        </w:rPr>
        <w:t>&gt;</w:t>
      </w:r>
      <w:r w:rsidRPr="00E00ABE">
        <w:rPr>
          <w:highlight w:val="lightGray"/>
        </w:rPr>
        <w:t>iris2$Species &lt;- NULL</w:t>
      </w:r>
    </w:p>
    <w:p w14:paraId="3F7A4105" w14:textId="77777777" w:rsidR="004A60AF" w:rsidRPr="00E00ABE" w:rsidRDefault="004A60AF" w:rsidP="004A60AF">
      <w:pPr>
        <w:rPr>
          <w:highlight w:val="lightGray"/>
        </w:rPr>
      </w:pPr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iris.kmeans</w:t>
      </w:r>
      <w:proofErr w:type="spellEnd"/>
      <w:r w:rsidRPr="00E00ABE">
        <w:rPr>
          <w:highlight w:val="lightGray"/>
        </w:rPr>
        <w:t xml:space="preserve"> &lt;- </w:t>
      </w:r>
      <w:proofErr w:type="spellStart"/>
      <w:r w:rsidRPr="00E00ABE">
        <w:rPr>
          <w:highlight w:val="lightGray"/>
        </w:rPr>
        <w:t>kmeans</w:t>
      </w:r>
      <w:proofErr w:type="spellEnd"/>
      <w:r w:rsidRPr="00E00ABE">
        <w:rPr>
          <w:highlight w:val="lightGray"/>
        </w:rPr>
        <w:t>(iris2, 3)</w:t>
      </w:r>
    </w:p>
    <w:p w14:paraId="501D39F4" w14:textId="77777777" w:rsidR="004A60AF" w:rsidRDefault="004A60AF" w:rsidP="004A60AF">
      <w:r w:rsidRPr="00E00ABE">
        <w:rPr>
          <w:highlight w:val="lightGray"/>
        </w:rPr>
        <w:t>&gt; table(</w:t>
      </w:r>
      <w:proofErr w:type="spellStart"/>
      <w:r w:rsidRPr="00E00ABE">
        <w:rPr>
          <w:highlight w:val="lightGray"/>
        </w:rPr>
        <w:t>iris$Species</w:t>
      </w:r>
      <w:proofErr w:type="spellEnd"/>
      <w:r w:rsidRPr="00E00ABE">
        <w:rPr>
          <w:highlight w:val="lightGray"/>
        </w:rPr>
        <w:t xml:space="preserve">, </w:t>
      </w:r>
      <w:proofErr w:type="spellStart"/>
      <w:r w:rsidRPr="00E00ABE">
        <w:rPr>
          <w:highlight w:val="lightGray"/>
        </w:rPr>
        <w:t>iris.kmeans$cluster</w:t>
      </w:r>
      <w:proofErr w:type="spellEnd"/>
      <w:r w:rsidRPr="00E00ABE">
        <w:rPr>
          <w:highlight w:val="lightGray"/>
        </w:rPr>
        <w:t>)</w:t>
      </w:r>
    </w:p>
    <w:p w14:paraId="0C451704" w14:textId="77777777" w:rsidR="004A60AF" w:rsidRDefault="004A60AF" w:rsidP="004A60AF"/>
    <w:p w14:paraId="5190B1F8" w14:textId="77777777" w:rsidR="004A60AF" w:rsidRPr="00E00ABE" w:rsidRDefault="004A60AF" w:rsidP="004A60A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        </w:t>
      </w:r>
    </w:p>
    <w:p w14:paraId="370855CE" w14:textId="77777777" w:rsidR="004A60AF" w:rsidRPr="00E00ABE" w:rsidRDefault="004A60AF" w:rsidP="004A60A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            </w:t>
      </w:r>
      <w:r w:rsidRPr="00E00ABE">
        <w:rPr>
          <w:b/>
          <w:bCs/>
        </w:rPr>
        <w:t xml:space="preserve">        </w:t>
      </w:r>
      <w:r w:rsidRPr="00E00ABE">
        <w:rPr>
          <w:b/>
          <w:bCs/>
        </w:rPr>
        <w:t>1  2  3</w:t>
      </w:r>
    </w:p>
    <w:p w14:paraId="55D08A17" w14:textId="77777777" w:rsidR="004A60AF" w:rsidRPr="00E00ABE" w:rsidRDefault="004A60AF" w:rsidP="004A60A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</w:t>
      </w:r>
      <w:proofErr w:type="spellStart"/>
      <w:r w:rsidRPr="00E00ABE">
        <w:rPr>
          <w:b/>
          <w:bCs/>
        </w:rPr>
        <w:t>setosa</w:t>
      </w:r>
      <w:proofErr w:type="spellEnd"/>
      <w:r w:rsidRPr="00E00ABE">
        <w:rPr>
          <w:b/>
          <w:bCs/>
        </w:rPr>
        <w:t xml:space="preserve">     </w:t>
      </w:r>
      <w:r w:rsidRPr="00E00ABE">
        <w:rPr>
          <w:b/>
          <w:bCs/>
        </w:rPr>
        <w:t xml:space="preserve">   </w:t>
      </w:r>
      <w:r w:rsidRPr="00E00ABE">
        <w:rPr>
          <w:b/>
          <w:bCs/>
        </w:rPr>
        <w:t>50  0  0</w:t>
      </w:r>
    </w:p>
    <w:p w14:paraId="3C4E6E6B" w14:textId="77777777" w:rsidR="004A60AF" w:rsidRPr="00E00ABE" w:rsidRDefault="004A60AF" w:rsidP="004A60A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versicolor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>0 48  2</w:t>
      </w:r>
    </w:p>
    <w:p w14:paraId="102BD7D7" w14:textId="444260AB" w:rsidR="00E00ABE" w:rsidRPr="00E00ABE" w:rsidRDefault="004A60AF" w:rsidP="00C46928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virginica   </w:t>
      </w:r>
      <w:r w:rsidRPr="00E00ABE">
        <w:rPr>
          <w:b/>
          <w:bCs/>
        </w:rPr>
        <w:t xml:space="preserve"> </w:t>
      </w:r>
      <w:r w:rsidRPr="00E00ABE">
        <w:rPr>
          <w:b/>
          <w:bCs/>
        </w:rPr>
        <w:t>0 14 36</w:t>
      </w:r>
    </w:p>
    <w:p w14:paraId="1D88FECC" w14:textId="2BA3903B" w:rsidR="00E00ABE" w:rsidRDefault="00E00ABE" w:rsidP="00C46928"/>
    <w:p w14:paraId="3CE10325" w14:textId="2202F90F" w:rsidR="00E00ABE" w:rsidRDefault="000E06EB" w:rsidP="00C46928">
      <w:r>
        <w:t>The table in the output shows the different species of the iris and the points assigned to each species based on clustering.</w:t>
      </w:r>
    </w:p>
    <w:p w14:paraId="5689921A" w14:textId="77777777" w:rsidR="00E00ABE" w:rsidRDefault="00E00ABE" w:rsidP="00C46928"/>
    <w:p w14:paraId="0DD4E9A1" w14:textId="77777777" w:rsidR="004A60AF" w:rsidRDefault="004A60AF" w:rsidP="00C46928">
      <w:r>
        <w:t xml:space="preserve">We plotted the clusters along with their </w:t>
      </w:r>
      <w:proofErr w:type="spellStart"/>
      <w:r>
        <w:t>centers</w:t>
      </w:r>
      <w:proofErr w:type="spellEnd"/>
      <w:r>
        <w:t>.</w:t>
      </w:r>
    </w:p>
    <w:p w14:paraId="3C137A2A" w14:textId="77777777" w:rsidR="004A60AF" w:rsidRDefault="004A60AF" w:rsidP="00C46928"/>
    <w:p w14:paraId="52426B55" w14:textId="77777777" w:rsidR="004A60AF" w:rsidRPr="00E00ABE" w:rsidRDefault="004A60AF" w:rsidP="004A60AF">
      <w:pPr>
        <w:rPr>
          <w:highlight w:val="lightGray"/>
        </w:rPr>
      </w:pPr>
      <w:r w:rsidRPr="00E00ABE">
        <w:rPr>
          <w:highlight w:val="lightGray"/>
        </w:rPr>
        <w:t>&gt; plot(iris2[c("</w:t>
      </w:r>
      <w:proofErr w:type="spellStart"/>
      <w:r w:rsidRPr="00E00ABE">
        <w:rPr>
          <w:highlight w:val="lightGray"/>
        </w:rPr>
        <w:t>Sepal.Length</w:t>
      </w:r>
      <w:proofErr w:type="spellEnd"/>
      <w:r w:rsidRPr="00E00ABE">
        <w:rPr>
          <w:highlight w:val="lightGray"/>
        </w:rPr>
        <w:t>", "</w:t>
      </w:r>
      <w:proofErr w:type="spellStart"/>
      <w:r w:rsidRPr="00E00ABE">
        <w:rPr>
          <w:highlight w:val="lightGray"/>
        </w:rPr>
        <w:t>Sepal.Width</w:t>
      </w:r>
      <w:proofErr w:type="spellEnd"/>
      <w:r w:rsidRPr="00E00ABE">
        <w:rPr>
          <w:highlight w:val="lightGray"/>
        </w:rPr>
        <w:t>")], col=</w:t>
      </w:r>
      <w:proofErr w:type="spellStart"/>
      <w:r w:rsidRPr="00E00ABE">
        <w:rPr>
          <w:highlight w:val="lightGray"/>
        </w:rPr>
        <w:t>iris.kmeans$cluster</w:t>
      </w:r>
      <w:proofErr w:type="spellEnd"/>
      <w:r w:rsidRPr="00E00ABE">
        <w:rPr>
          <w:highlight w:val="lightGray"/>
        </w:rPr>
        <w:t>)</w:t>
      </w:r>
    </w:p>
    <w:p w14:paraId="591C800F" w14:textId="77777777" w:rsidR="004A60AF" w:rsidRPr="00E00ABE" w:rsidRDefault="004A60AF" w:rsidP="004A60AF">
      <w:pPr>
        <w:rPr>
          <w:highlight w:val="lightGray"/>
        </w:rPr>
      </w:pPr>
      <w:r w:rsidRPr="00E00ABE">
        <w:rPr>
          <w:highlight w:val="lightGray"/>
        </w:rPr>
        <w:t>&gt; points(</w:t>
      </w:r>
      <w:proofErr w:type="spellStart"/>
      <w:r w:rsidRPr="00E00ABE">
        <w:rPr>
          <w:highlight w:val="lightGray"/>
        </w:rPr>
        <w:t>iris.kmeans$centers</w:t>
      </w:r>
      <w:proofErr w:type="spellEnd"/>
      <w:r w:rsidRPr="00E00ABE">
        <w:rPr>
          <w:highlight w:val="lightGray"/>
        </w:rPr>
        <w:t>[, c("</w:t>
      </w:r>
      <w:proofErr w:type="spellStart"/>
      <w:r w:rsidRPr="00E00ABE">
        <w:rPr>
          <w:highlight w:val="lightGray"/>
        </w:rPr>
        <w:t>Sepal.Length</w:t>
      </w:r>
      <w:proofErr w:type="spellEnd"/>
      <w:r w:rsidRPr="00E00ABE">
        <w:rPr>
          <w:highlight w:val="lightGray"/>
        </w:rPr>
        <w:t>", "</w:t>
      </w:r>
      <w:proofErr w:type="spellStart"/>
      <w:r w:rsidRPr="00E00ABE">
        <w:rPr>
          <w:highlight w:val="lightGray"/>
        </w:rPr>
        <w:t>Sepal.Width</w:t>
      </w:r>
      <w:proofErr w:type="spellEnd"/>
      <w:r w:rsidRPr="00E00ABE">
        <w:rPr>
          <w:highlight w:val="lightGray"/>
        </w:rPr>
        <w:t>")],</w:t>
      </w:r>
    </w:p>
    <w:p w14:paraId="356993AB" w14:textId="77777777" w:rsidR="004A60AF" w:rsidRDefault="004A60AF" w:rsidP="004A60AF">
      <w:r w:rsidRPr="00E00ABE">
        <w:rPr>
          <w:highlight w:val="lightGray"/>
        </w:rPr>
        <w:t xml:space="preserve">+        col=1:3, </w:t>
      </w:r>
      <w:proofErr w:type="spellStart"/>
      <w:r w:rsidRPr="00E00ABE">
        <w:rPr>
          <w:highlight w:val="lightGray"/>
        </w:rPr>
        <w:t>pch</w:t>
      </w:r>
      <w:proofErr w:type="spellEnd"/>
      <w:r w:rsidRPr="00E00ABE">
        <w:rPr>
          <w:highlight w:val="lightGray"/>
        </w:rPr>
        <w:t xml:space="preserve">="*", </w:t>
      </w:r>
      <w:proofErr w:type="spellStart"/>
      <w:r w:rsidRPr="00E00ABE">
        <w:rPr>
          <w:highlight w:val="lightGray"/>
        </w:rPr>
        <w:t>cex</w:t>
      </w:r>
      <w:proofErr w:type="spellEnd"/>
      <w:r w:rsidRPr="00E00ABE">
        <w:rPr>
          <w:highlight w:val="lightGray"/>
        </w:rPr>
        <w:t>=5)</w:t>
      </w:r>
    </w:p>
    <w:p w14:paraId="2E52E741" w14:textId="77777777" w:rsidR="004A60AF" w:rsidRDefault="004A60AF" w:rsidP="004A60AF"/>
    <w:p w14:paraId="3D7E842D" w14:textId="77777777" w:rsidR="004A60AF" w:rsidRDefault="004A60AF" w:rsidP="004A60AF">
      <w:r w:rsidRPr="004A60AF">
        <w:drawing>
          <wp:inline distT="0" distB="0" distL="0" distR="0" wp14:anchorId="4D95EF62" wp14:editId="0C0D6F53">
            <wp:extent cx="3644900" cy="2730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18AD7" w14:textId="77777777" w:rsidR="004A60AF" w:rsidRDefault="004A60AF" w:rsidP="004A60AF"/>
    <w:p w14:paraId="21079C88" w14:textId="77777777" w:rsidR="00DC4BA4" w:rsidRDefault="00DC4BA4" w:rsidP="00757B06"/>
    <w:p w14:paraId="3C0CD4E3" w14:textId="55E6BBA5" w:rsidR="00417AC3" w:rsidRDefault="001B6386" w:rsidP="00757B06">
      <w:r>
        <w:t>The density cluster shows figure shows the three different clusters formed from the iris data that represent the different types of the iris</w:t>
      </w:r>
      <w:r w:rsidR="00E00ABE">
        <w:t xml:space="preserve"> species.</w:t>
      </w:r>
    </w:p>
    <w:p w14:paraId="534FED3E" w14:textId="77777777" w:rsidR="00417AC3" w:rsidRDefault="00417AC3" w:rsidP="00757B06"/>
    <w:p w14:paraId="3C4D4920" w14:textId="77777777" w:rsidR="00417AC3" w:rsidRDefault="00417AC3" w:rsidP="00757B06"/>
    <w:p w14:paraId="7BFB3626" w14:textId="76B6C709" w:rsidR="00417AC3" w:rsidRDefault="00417AC3" w:rsidP="00757B06"/>
    <w:p w14:paraId="5CFE8B12" w14:textId="2C2A1379" w:rsidR="00E00ABE" w:rsidRDefault="00E00ABE" w:rsidP="00757B06"/>
    <w:p w14:paraId="2B52A511" w14:textId="77777777" w:rsidR="000E06EB" w:rsidRDefault="000E06EB" w:rsidP="00757B06"/>
    <w:p w14:paraId="7F6ACC10" w14:textId="4F9F3F77" w:rsidR="00417AC3" w:rsidRPr="00E00ABE" w:rsidRDefault="00417AC3" w:rsidP="00757B06">
      <w:pPr>
        <w:rPr>
          <w:b/>
          <w:bCs/>
        </w:rPr>
      </w:pPr>
      <w:r w:rsidRPr="00E00ABE">
        <w:rPr>
          <w:b/>
          <w:bCs/>
        </w:rPr>
        <w:lastRenderedPageBreak/>
        <w:t>Density Based Clustering</w:t>
      </w:r>
    </w:p>
    <w:p w14:paraId="3F2378E0" w14:textId="77777777" w:rsidR="00417AC3" w:rsidRDefault="00417AC3" w:rsidP="00757B06"/>
    <w:p w14:paraId="4EE0F4FA" w14:textId="77777777" w:rsidR="00417AC3" w:rsidRDefault="00417AC3" w:rsidP="00757B06">
      <w:r>
        <w:t>We produced a density based cluster.</w:t>
      </w:r>
    </w:p>
    <w:p w14:paraId="2722FF3A" w14:textId="77777777" w:rsidR="00417AC3" w:rsidRDefault="00417AC3" w:rsidP="00757B06"/>
    <w:p w14:paraId="04A616D6" w14:textId="77777777" w:rsidR="00417AC3" w:rsidRPr="00E00ABE" w:rsidRDefault="00D3483F" w:rsidP="00757B06">
      <w:pPr>
        <w:rPr>
          <w:highlight w:val="lightGray"/>
        </w:rPr>
      </w:pPr>
      <w:r w:rsidRPr="00E00ABE">
        <w:rPr>
          <w:highlight w:val="lightGray"/>
        </w:rPr>
        <w:t>&gt;</w:t>
      </w:r>
      <w:proofErr w:type="spellStart"/>
      <w:r w:rsidRPr="00E00ABE">
        <w:rPr>
          <w:highlight w:val="lightGray"/>
        </w:rPr>
        <w:t>install.packages</w:t>
      </w:r>
      <w:proofErr w:type="spellEnd"/>
      <w:r w:rsidRPr="00E00ABE">
        <w:rPr>
          <w:highlight w:val="lightGray"/>
        </w:rPr>
        <w:t>("</w:t>
      </w:r>
      <w:proofErr w:type="spellStart"/>
      <w:r w:rsidRPr="00E00ABE">
        <w:rPr>
          <w:highlight w:val="lightGray"/>
        </w:rPr>
        <w:t>fpc</w:t>
      </w:r>
      <w:proofErr w:type="spellEnd"/>
      <w:r w:rsidRPr="00E00ABE">
        <w:rPr>
          <w:highlight w:val="lightGray"/>
        </w:rPr>
        <w:t>")</w:t>
      </w:r>
    </w:p>
    <w:p w14:paraId="72C6BD25" w14:textId="77777777" w:rsidR="00D3483F" w:rsidRPr="00E00ABE" w:rsidRDefault="00D3483F" w:rsidP="00D3483F">
      <w:pPr>
        <w:rPr>
          <w:highlight w:val="lightGray"/>
        </w:rPr>
      </w:pPr>
      <w:r w:rsidRPr="00E00ABE">
        <w:rPr>
          <w:highlight w:val="lightGray"/>
        </w:rPr>
        <w:t>&gt;l</w:t>
      </w:r>
      <w:r w:rsidRPr="00E00ABE">
        <w:rPr>
          <w:highlight w:val="lightGray"/>
        </w:rPr>
        <w:t>ibrary(</w:t>
      </w:r>
      <w:proofErr w:type="spellStart"/>
      <w:r w:rsidRPr="00E00ABE">
        <w:rPr>
          <w:highlight w:val="lightGray"/>
        </w:rPr>
        <w:t>fpc</w:t>
      </w:r>
      <w:proofErr w:type="spellEnd"/>
      <w:r w:rsidRPr="00E00ABE">
        <w:rPr>
          <w:highlight w:val="lightGray"/>
        </w:rPr>
        <w:t>)</w:t>
      </w:r>
    </w:p>
    <w:p w14:paraId="4D53377E" w14:textId="77777777" w:rsidR="00D3483F" w:rsidRPr="00E00ABE" w:rsidRDefault="00D3483F" w:rsidP="00D3483F">
      <w:pPr>
        <w:rPr>
          <w:highlight w:val="lightGray"/>
        </w:rPr>
      </w:pPr>
      <w:r w:rsidRPr="00E00ABE">
        <w:rPr>
          <w:highlight w:val="lightGray"/>
        </w:rPr>
        <w:t>&gt;iris2 &lt;- iris[-5]</w:t>
      </w:r>
    </w:p>
    <w:p w14:paraId="0C84AAC7" w14:textId="77777777" w:rsidR="00D3483F" w:rsidRPr="00E00ABE" w:rsidRDefault="00D3483F" w:rsidP="00D3483F">
      <w:pPr>
        <w:rPr>
          <w:highlight w:val="lightGray"/>
        </w:rPr>
      </w:pPr>
      <w:r w:rsidRPr="00E00ABE">
        <w:rPr>
          <w:highlight w:val="lightGray"/>
        </w:rPr>
        <w:t>&gt;</w:t>
      </w:r>
      <w:r w:rsidRPr="00E00ABE">
        <w:rPr>
          <w:highlight w:val="lightGray"/>
        </w:rPr>
        <w:t xml:space="preserve">ds &lt;- </w:t>
      </w:r>
      <w:proofErr w:type="spellStart"/>
      <w:r w:rsidRPr="00E00ABE">
        <w:rPr>
          <w:highlight w:val="lightGray"/>
        </w:rPr>
        <w:t>dbscan</w:t>
      </w:r>
      <w:proofErr w:type="spellEnd"/>
      <w:r w:rsidRPr="00E00ABE">
        <w:rPr>
          <w:highlight w:val="lightGray"/>
        </w:rPr>
        <w:t xml:space="preserve">(iris2, eps = 0.42, </w:t>
      </w:r>
      <w:proofErr w:type="spellStart"/>
      <w:r w:rsidRPr="00E00ABE">
        <w:rPr>
          <w:highlight w:val="lightGray"/>
        </w:rPr>
        <w:t>MinPts</w:t>
      </w:r>
      <w:proofErr w:type="spellEnd"/>
      <w:r w:rsidRPr="00E00ABE">
        <w:rPr>
          <w:highlight w:val="lightGray"/>
        </w:rPr>
        <w:t xml:space="preserve"> = 5)</w:t>
      </w:r>
    </w:p>
    <w:p w14:paraId="58984B24" w14:textId="77777777" w:rsidR="00D3483F" w:rsidRDefault="00D3483F" w:rsidP="00D3483F">
      <w:r w:rsidRPr="00E00ABE">
        <w:rPr>
          <w:highlight w:val="lightGray"/>
        </w:rPr>
        <w:t>&gt; table(</w:t>
      </w:r>
      <w:proofErr w:type="spellStart"/>
      <w:r w:rsidRPr="00E00ABE">
        <w:rPr>
          <w:highlight w:val="lightGray"/>
        </w:rPr>
        <w:t>ds$cluster</w:t>
      </w:r>
      <w:proofErr w:type="spellEnd"/>
      <w:r w:rsidRPr="00E00ABE">
        <w:rPr>
          <w:highlight w:val="lightGray"/>
        </w:rPr>
        <w:t xml:space="preserve">, </w:t>
      </w:r>
      <w:proofErr w:type="spellStart"/>
      <w:r w:rsidRPr="00E00ABE">
        <w:rPr>
          <w:highlight w:val="lightGray"/>
        </w:rPr>
        <w:t>iris$Species</w:t>
      </w:r>
      <w:proofErr w:type="spellEnd"/>
      <w:r w:rsidRPr="00E00ABE">
        <w:rPr>
          <w:highlight w:val="lightGray"/>
        </w:rPr>
        <w:t>)</w:t>
      </w:r>
    </w:p>
    <w:p w14:paraId="65877C6B" w14:textId="77777777" w:rsidR="00D3483F" w:rsidRDefault="00D3483F" w:rsidP="00D3483F"/>
    <w:p w14:paraId="19BCF4A2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 </w:t>
      </w:r>
    </w:p>
    <w:p w14:paraId="0101A394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  </w:t>
      </w:r>
      <w:proofErr w:type="spellStart"/>
      <w:r w:rsidRPr="00E00ABE">
        <w:rPr>
          <w:b/>
          <w:bCs/>
        </w:rPr>
        <w:t>setosa</w:t>
      </w:r>
      <w:proofErr w:type="spellEnd"/>
      <w:r w:rsidRPr="00E00ABE">
        <w:rPr>
          <w:b/>
          <w:bCs/>
        </w:rPr>
        <w:t xml:space="preserve"> versicolor virginica</w:t>
      </w:r>
    </w:p>
    <w:p w14:paraId="36ED0523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0      2         10        17</w:t>
      </w:r>
    </w:p>
    <w:p w14:paraId="3DEAD52D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1     48          0         0</w:t>
      </w:r>
    </w:p>
    <w:p w14:paraId="7500ECE5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2      0         37         0</w:t>
      </w:r>
    </w:p>
    <w:p w14:paraId="3F8D0D52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 xml:space="preserve">## </w:t>
      </w:r>
      <w:r w:rsidRPr="00E00ABE">
        <w:rPr>
          <w:b/>
          <w:bCs/>
        </w:rPr>
        <w:t xml:space="preserve">  3      0          3        33</w:t>
      </w:r>
    </w:p>
    <w:p w14:paraId="2144CDA5" w14:textId="1C933D77" w:rsidR="00D3483F" w:rsidRDefault="00D3483F" w:rsidP="00D3483F">
      <w:pPr>
        <w:rPr>
          <w:b/>
          <w:bCs/>
        </w:rPr>
      </w:pPr>
    </w:p>
    <w:p w14:paraId="57A9D239" w14:textId="77777777" w:rsidR="000E06EB" w:rsidRPr="00E00ABE" w:rsidRDefault="000E06EB" w:rsidP="00D3483F">
      <w:pPr>
        <w:rPr>
          <w:b/>
          <w:bCs/>
        </w:rPr>
      </w:pPr>
    </w:p>
    <w:p w14:paraId="6791F806" w14:textId="77777777" w:rsidR="00D3483F" w:rsidRDefault="00D3483F" w:rsidP="00D3483F">
      <w:r w:rsidRPr="00E00ABE">
        <w:rPr>
          <w:highlight w:val="lightGray"/>
        </w:rPr>
        <w:t xml:space="preserve">&gt; </w:t>
      </w:r>
      <w:proofErr w:type="spellStart"/>
      <w:r w:rsidRPr="00E00ABE">
        <w:rPr>
          <w:highlight w:val="lightGray"/>
        </w:rPr>
        <w:t>plotcluster</w:t>
      </w:r>
      <w:proofErr w:type="spellEnd"/>
      <w:r w:rsidRPr="00E00ABE">
        <w:rPr>
          <w:highlight w:val="lightGray"/>
        </w:rPr>
        <w:t xml:space="preserve">(iris2, </w:t>
      </w:r>
      <w:proofErr w:type="spellStart"/>
      <w:r w:rsidRPr="00E00ABE">
        <w:rPr>
          <w:highlight w:val="lightGray"/>
        </w:rPr>
        <w:t>ds$cluster</w:t>
      </w:r>
      <w:proofErr w:type="spellEnd"/>
      <w:r w:rsidRPr="00E00ABE">
        <w:rPr>
          <w:highlight w:val="lightGray"/>
        </w:rPr>
        <w:t>)</w:t>
      </w:r>
    </w:p>
    <w:p w14:paraId="742E63E0" w14:textId="32BA6F1A" w:rsidR="00E00ABE" w:rsidRDefault="00E00ABE" w:rsidP="00D3483F"/>
    <w:p w14:paraId="3545137C" w14:textId="77777777" w:rsidR="00E00ABE" w:rsidRDefault="00E00ABE" w:rsidP="00D3483F"/>
    <w:p w14:paraId="19F7AA32" w14:textId="77777777" w:rsidR="00D3483F" w:rsidRPr="00E00ABE" w:rsidRDefault="00D3483F" w:rsidP="00D3483F">
      <w:pPr>
        <w:rPr>
          <w:b/>
          <w:bCs/>
        </w:rPr>
      </w:pPr>
      <w:r w:rsidRPr="00E00ABE">
        <w:rPr>
          <w:b/>
          <w:bCs/>
        </w:rPr>
        <w:t>Figure 6 – Plot for Density based clustering</w:t>
      </w:r>
    </w:p>
    <w:p w14:paraId="4D48F357" w14:textId="77777777" w:rsidR="00D3483F" w:rsidRDefault="00D3483F" w:rsidP="00D3483F"/>
    <w:p w14:paraId="02AC2CC5" w14:textId="77777777" w:rsidR="00D3483F" w:rsidRDefault="00D3483F" w:rsidP="00D3483F">
      <w:r w:rsidRPr="00D3483F">
        <w:drawing>
          <wp:inline distT="0" distB="0" distL="0" distR="0" wp14:anchorId="7A748C21" wp14:editId="6C46D2A1">
            <wp:extent cx="4732421" cy="354519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9063" cy="355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4514" w14:textId="77777777" w:rsidR="00DC4BA4" w:rsidRDefault="00DC4BA4" w:rsidP="00757B06"/>
    <w:p w14:paraId="49ECDCFF" w14:textId="77777777" w:rsidR="00944850" w:rsidRDefault="00944850" w:rsidP="00832196"/>
    <w:p w14:paraId="4CF6A53A" w14:textId="63442985" w:rsidR="002D162B" w:rsidRDefault="002D162B" w:rsidP="00FE3CD2">
      <w:pPr>
        <w:rPr>
          <w:b/>
          <w:bCs/>
        </w:rPr>
      </w:pPr>
    </w:p>
    <w:p w14:paraId="48F9C2A9" w14:textId="6A0C9180" w:rsidR="001B6386" w:rsidRDefault="00E00ABE" w:rsidP="00FE3CD2">
      <w:pPr>
        <w:rPr>
          <w:noProof/>
        </w:rPr>
      </w:pPr>
      <w:r>
        <w:rPr>
          <w:noProof/>
        </w:rPr>
        <w:t>The plot above shows the density based clustering with numbers assigned to each cluster with respect to density.</w:t>
      </w:r>
    </w:p>
    <w:p w14:paraId="2D2D892C" w14:textId="77777777" w:rsidR="002D162B" w:rsidRDefault="002D162B" w:rsidP="00FE3CD2">
      <w:pPr>
        <w:rPr>
          <w:noProof/>
        </w:rPr>
      </w:pPr>
    </w:p>
    <w:p w14:paraId="5573B488" w14:textId="77777777" w:rsidR="000E06EB" w:rsidRDefault="000E06EB" w:rsidP="00D43A0D">
      <w:pPr>
        <w:jc w:val="center"/>
      </w:pPr>
      <w:bookmarkStart w:id="3" w:name="_Toc31639328"/>
    </w:p>
    <w:p w14:paraId="07890A28" w14:textId="3DF0AEEE" w:rsidR="00D43A0D" w:rsidRDefault="00D43A0D" w:rsidP="00D43A0D">
      <w:pPr>
        <w:jc w:val="center"/>
        <w:rPr>
          <w:rStyle w:val="Heading3Char"/>
        </w:rPr>
      </w:pPr>
      <w:bookmarkStart w:id="4" w:name="_GoBack"/>
      <w:bookmarkEnd w:id="4"/>
      <w:r>
        <w:rPr>
          <w:rStyle w:val="Heading3Char"/>
        </w:rPr>
        <w:lastRenderedPageBreak/>
        <w:t>Conclusion</w:t>
      </w:r>
      <w:bookmarkEnd w:id="3"/>
    </w:p>
    <w:p w14:paraId="2F574D57" w14:textId="77777777" w:rsidR="00D43A0D" w:rsidRDefault="00D43A0D" w:rsidP="00D43A0D">
      <w:pPr>
        <w:jc w:val="center"/>
        <w:rPr>
          <w:rStyle w:val="Heading3Char"/>
        </w:rPr>
      </w:pPr>
    </w:p>
    <w:p w14:paraId="433ECDE9" w14:textId="77777777" w:rsidR="00D43A0D" w:rsidRDefault="00D43A0D" w:rsidP="00D43A0D">
      <w:pPr>
        <w:jc w:val="center"/>
        <w:rPr>
          <w:rStyle w:val="Heading3Char"/>
        </w:rPr>
      </w:pPr>
    </w:p>
    <w:p w14:paraId="5B6E2C2C" w14:textId="77777777" w:rsidR="008C1C75" w:rsidRDefault="008C1C75" w:rsidP="00D43A0D">
      <w:pPr>
        <w:jc w:val="center"/>
        <w:rPr>
          <w:b/>
          <w:bCs/>
        </w:rPr>
      </w:pPr>
    </w:p>
    <w:p w14:paraId="4F0D8E87" w14:textId="611CD66B" w:rsidR="00366BDF" w:rsidRDefault="00DF5D7F">
      <w:pPr>
        <w:rPr>
          <w:rStyle w:val="Heading4Char"/>
          <w:b w:val="0"/>
          <w:bCs w:val="0"/>
          <w:i w:val="0"/>
          <w:iCs w:val="0"/>
        </w:rPr>
      </w:pPr>
      <w:r>
        <w:rPr>
          <w:rStyle w:val="Heading4Char"/>
          <w:b w:val="0"/>
          <w:bCs w:val="0"/>
          <w:i w:val="0"/>
          <w:iCs w:val="0"/>
        </w:rPr>
        <w:t xml:space="preserve">After successful completion of </w:t>
      </w:r>
      <w:r w:rsidR="00582219">
        <w:rPr>
          <w:rStyle w:val="Heading4Char"/>
          <w:b w:val="0"/>
          <w:bCs w:val="0"/>
          <w:i w:val="0"/>
          <w:iCs w:val="0"/>
        </w:rPr>
        <w:t xml:space="preserve">the project this week, </w:t>
      </w:r>
      <w:r w:rsidR="002D162B">
        <w:rPr>
          <w:rStyle w:val="Heading4Char"/>
          <w:b w:val="0"/>
          <w:bCs w:val="0"/>
          <w:i w:val="0"/>
          <w:iCs w:val="0"/>
        </w:rPr>
        <w:t xml:space="preserve">we were successfully able to </w:t>
      </w:r>
      <w:r w:rsidR="00366BDF">
        <w:rPr>
          <w:rStyle w:val="Heading4Char"/>
          <w:b w:val="0"/>
          <w:bCs w:val="0"/>
          <w:i w:val="0"/>
          <w:iCs w:val="0"/>
        </w:rPr>
        <w:t>analyse the iris dataset</w:t>
      </w:r>
      <w:r w:rsidR="00944850">
        <w:rPr>
          <w:rStyle w:val="Heading4Char"/>
          <w:b w:val="0"/>
          <w:bCs w:val="0"/>
          <w:i w:val="0"/>
          <w:iCs w:val="0"/>
        </w:rPr>
        <w:t>.</w:t>
      </w:r>
      <w:r w:rsidR="00366BDF">
        <w:rPr>
          <w:rStyle w:val="Heading4Char"/>
          <w:b w:val="0"/>
          <w:bCs w:val="0"/>
          <w:i w:val="0"/>
          <w:iCs w:val="0"/>
        </w:rPr>
        <w:t xml:space="preserve"> We successfully used the functions ‘sample()’, ‘</w:t>
      </w:r>
      <w:proofErr w:type="spellStart"/>
      <w:r w:rsidR="00366BDF">
        <w:rPr>
          <w:rStyle w:val="Heading4Char"/>
          <w:b w:val="0"/>
          <w:bCs w:val="0"/>
          <w:i w:val="0"/>
          <w:iCs w:val="0"/>
        </w:rPr>
        <w:t>ctree</w:t>
      </w:r>
      <w:proofErr w:type="spellEnd"/>
      <w:r w:rsidR="00366BDF">
        <w:rPr>
          <w:rStyle w:val="Heading4Char"/>
          <w:b w:val="0"/>
          <w:bCs w:val="0"/>
          <w:i w:val="0"/>
          <w:iCs w:val="0"/>
        </w:rPr>
        <w:t>()’, ‘predict()’, provided by the ‘</w:t>
      </w:r>
      <w:proofErr w:type="spellStart"/>
      <w:r w:rsidR="00366BDF">
        <w:rPr>
          <w:rStyle w:val="Heading4Char"/>
          <w:b w:val="0"/>
          <w:bCs w:val="0"/>
          <w:i w:val="0"/>
          <w:iCs w:val="0"/>
        </w:rPr>
        <w:t>factoextra</w:t>
      </w:r>
      <w:proofErr w:type="spellEnd"/>
      <w:r w:rsidR="00366BDF">
        <w:rPr>
          <w:rStyle w:val="Heading4Char"/>
          <w:b w:val="0"/>
          <w:bCs w:val="0"/>
          <w:i w:val="0"/>
          <w:iCs w:val="0"/>
        </w:rPr>
        <w:t>’ and ‘</w:t>
      </w:r>
      <w:proofErr w:type="spellStart"/>
      <w:r w:rsidR="00366BDF">
        <w:rPr>
          <w:rStyle w:val="Heading4Char"/>
          <w:b w:val="0"/>
          <w:bCs w:val="0"/>
          <w:i w:val="0"/>
          <w:iCs w:val="0"/>
        </w:rPr>
        <w:t>NbClust</w:t>
      </w:r>
      <w:proofErr w:type="spellEnd"/>
      <w:r w:rsidR="00366BDF">
        <w:rPr>
          <w:rStyle w:val="Heading4Char"/>
          <w:b w:val="0"/>
          <w:bCs w:val="0"/>
          <w:i w:val="0"/>
          <w:iCs w:val="0"/>
        </w:rPr>
        <w:t>’ packages. We successfully built a decision tree and plotted it. Also, we found the appropriate number of clusters and produced a k-means cluster for the iris data, and further produced a density-based cluster. This all has led to successful applications of data mining techniques in R.</w:t>
      </w:r>
    </w:p>
    <w:p w14:paraId="2A5ABA43" w14:textId="77777777" w:rsidR="00366BDF" w:rsidRPr="00994881" w:rsidRDefault="00366BDF">
      <w:pPr>
        <w:rPr>
          <w:rFonts w:asciiTheme="majorHAnsi" w:eastAsiaTheme="majorEastAsia" w:hAnsiTheme="majorHAnsi" w:cstheme="majorBidi"/>
          <w:kern w:val="24"/>
        </w:rPr>
      </w:pPr>
    </w:p>
    <w:bookmarkStart w:id="5" w:name="_Toc31639329" w:displacedByCustomXml="next"/>
    <w:sdt>
      <w:sdtPr>
        <w:rPr>
          <w:rFonts w:asciiTheme="minorHAnsi" w:eastAsiaTheme="minorEastAsia" w:hAnsiTheme="minorHAnsi" w:cstheme="minorBidi"/>
          <w:kern w:val="0"/>
          <w:lang w:val="en-IN" w:eastAsia="en-GB"/>
        </w:rPr>
        <w:id w:val="-573587230"/>
        <w:bibliography/>
      </w:sdtPr>
      <w:sdtEndPr>
        <w:rPr>
          <w:rFonts w:ascii="Times New Roman" w:eastAsia="Times New Roman" w:hAnsi="Times New Roman" w:cs="Times New Roman"/>
        </w:rPr>
      </w:sdtEndPr>
      <w:sdtContent>
        <w:p w14:paraId="4CC1D27D" w14:textId="77777777" w:rsidR="008C1C75" w:rsidRPr="00E00ABE" w:rsidRDefault="00CE59D0">
          <w:pPr>
            <w:pStyle w:val="SectionTitle"/>
            <w:rPr>
              <w:b/>
              <w:bCs/>
              <w:lang w:val="en-GB" w:bidi="en-GB"/>
            </w:rPr>
          </w:pPr>
          <w:r w:rsidRPr="00E00ABE">
            <w:rPr>
              <w:b/>
              <w:bCs/>
              <w:lang w:val="en-GB" w:bidi="en-GB"/>
            </w:rPr>
            <w:t>References</w:t>
          </w:r>
          <w:bookmarkEnd w:id="5"/>
        </w:p>
        <w:p w14:paraId="42B4F02F" w14:textId="77777777" w:rsidR="002D162B" w:rsidRPr="002D162B" w:rsidRDefault="002D162B" w:rsidP="002D162B">
          <w:pPr>
            <w:rPr>
              <w:lang w:val="en-GB" w:eastAsia="ja-JP" w:bidi="en-GB"/>
            </w:rPr>
          </w:pPr>
        </w:p>
        <w:p w14:paraId="1C4E27B9" w14:textId="7683559A" w:rsidR="00E00ABE" w:rsidRDefault="00E00ABE" w:rsidP="00E00ABE">
          <w:pPr>
            <w:pStyle w:val="ListParagraph"/>
            <w:numPr>
              <w:ilvl w:val="0"/>
              <w:numId w:val="12"/>
            </w:numPr>
          </w:pPr>
          <w:r w:rsidRPr="00E00ABE">
            <w:rPr>
              <w:color w:val="333333"/>
              <w:shd w:val="clear" w:color="auto" w:fill="FFFFFF"/>
            </w:rPr>
            <w:t>Introduction to Data Mining with R. (n.d.). Retrieved from http://www.rdatamining.com/docs/introduction-to-data-mining-with-r</w:t>
          </w:r>
        </w:p>
        <w:p w14:paraId="69939169" w14:textId="77777777" w:rsidR="002D162B" w:rsidRDefault="002D162B" w:rsidP="002D162B">
          <w:pPr>
            <w:pStyle w:val="ListParagraph"/>
          </w:pPr>
        </w:p>
        <w:p w14:paraId="3729F808" w14:textId="6FEB58DC" w:rsidR="00E00ABE" w:rsidRDefault="00E00ABE" w:rsidP="00E00ABE">
          <w:pPr>
            <w:pStyle w:val="ListParagraph"/>
            <w:numPr>
              <w:ilvl w:val="0"/>
              <w:numId w:val="12"/>
            </w:numPr>
          </w:pPr>
          <w:r w:rsidRPr="00E00ABE">
            <w:rPr>
              <w:color w:val="333333"/>
              <w:shd w:val="clear" w:color="auto" w:fill="FFFFFF"/>
            </w:rPr>
            <w:t xml:space="preserve">Godfrey, K., </w:t>
          </w:r>
          <w:proofErr w:type="spellStart"/>
          <w:r w:rsidRPr="00E00ABE">
            <w:rPr>
              <w:color w:val="333333"/>
              <w:shd w:val="clear" w:color="auto" w:fill="FFFFFF"/>
            </w:rPr>
            <w:t>Kassambara</w:t>
          </w:r>
          <w:proofErr w:type="spellEnd"/>
          <w:r w:rsidRPr="00E00ABE">
            <w:rPr>
              <w:color w:val="333333"/>
              <w:shd w:val="clear" w:color="auto" w:fill="FFFFFF"/>
            </w:rPr>
            <w:t xml:space="preserve">, Romero, J., </w:t>
          </w:r>
          <w:proofErr w:type="spellStart"/>
          <w:r w:rsidRPr="00E00ABE">
            <w:rPr>
              <w:color w:val="333333"/>
              <w:shd w:val="clear" w:color="auto" w:fill="FFFFFF"/>
            </w:rPr>
            <w:t>Kassambara</w:t>
          </w:r>
          <w:proofErr w:type="spellEnd"/>
          <w:r w:rsidRPr="00E00ABE">
            <w:rPr>
              <w:color w:val="333333"/>
              <w:shd w:val="clear" w:color="auto" w:fill="FFFFFF"/>
            </w:rPr>
            <w:t xml:space="preserve">, Kumar, V., </w:t>
          </w:r>
          <w:proofErr w:type="spellStart"/>
          <w:r w:rsidRPr="00E00ABE">
            <w:rPr>
              <w:color w:val="333333"/>
              <w:shd w:val="clear" w:color="auto" w:fill="FFFFFF"/>
            </w:rPr>
            <w:t>Kassambara</w:t>
          </w:r>
          <w:proofErr w:type="spellEnd"/>
          <w:r w:rsidRPr="00E00ABE">
            <w:rPr>
              <w:color w:val="333333"/>
              <w:shd w:val="clear" w:color="auto" w:fill="FFFFFF"/>
            </w:rPr>
            <w:t xml:space="preserve">, … G., G. (n.d.). Determining </w:t>
          </w:r>
          <w:proofErr w:type="gramStart"/>
          <w:r w:rsidRPr="00E00ABE">
            <w:rPr>
              <w:color w:val="333333"/>
              <w:shd w:val="clear" w:color="auto" w:fill="FFFFFF"/>
            </w:rPr>
            <w:t>The</w:t>
          </w:r>
          <w:proofErr w:type="gramEnd"/>
          <w:r w:rsidRPr="00E00ABE">
            <w:rPr>
              <w:color w:val="333333"/>
              <w:shd w:val="clear" w:color="auto" w:fill="FFFFFF"/>
            </w:rPr>
            <w:t xml:space="preserve"> Optimal Number Of Clusters: 3 Must Know Methods. Retrieved from https://www.datanovia.com/en/lessons/determining-the-optimal-number-of-clusters-3-must-know-methods/</w:t>
          </w:r>
        </w:p>
        <w:p w14:paraId="5A88B41C" w14:textId="77777777" w:rsidR="002D162B" w:rsidRPr="002D162B" w:rsidRDefault="002D162B" w:rsidP="002D162B"/>
        <w:p w14:paraId="7857214D" w14:textId="77777777" w:rsidR="002776FD" w:rsidRDefault="002776FD" w:rsidP="002776FD">
          <w:pPr>
            <w:pStyle w:val="ListParagraph"/>
          </w:pPr>
        </w:p>
        <w:p w14:paraId="41A579D7" w14:textId="77777777" w:rsidR="002776FD" w:rsidRDefault="002776FD" w:rsidP="002776FD">
          <w:pPr>
            <w:pStyle w:val="ListParagraph"/>
          </w:pPr>
        </w:p>
        <w:p w14:paraId="043FF21E" w14:textId="77777777" w:rsidR="002776FD" w:rsidRDefault="002776FD" w:rsidP="00D43A0D"/>
        <w:p w14:paraId="2438278A" w14:textId="77777777" w:rsidR="00D43A0D" w:rsidRDefault="00D43A0D" w:rsidP="00D43A0D">
          <w:pPr>
            <w:pStyle w:val="Bibliography"/>
          </w:pPr>
        </w:p>
        <w:p w14:paraId="1951AD48" w14:textId="77777777" w:rsidR="00D43A0D" w:rsidRDefault="00D43A0D" w:rsidP="00D43A0D">
          <w:pPr>
            <w:rPr>
              <w:lang w:val="en-US" w:eastAsia="ja-JP"/>
            </w:rPr>
          </w:pPr>
        </w:p>
        <w:p w14:paraId="6D7155F5" w14:textId="77777777" w:rsidR="008B2A68" w:rsidRDefault="008B2A68" w:rsidP="00D43A0D">
          <w:pPr>
            <w:rPr>
              <w:lang w:val="en-US" w:eastAsia="ja-JP"/>
            </w:rPr>
          </w:pPr>
        </w:p>
        <w:p w14:paraId="2FFB77B0" w14:textId="77777777" w:rsidR="008C1C75" w:rsidRPr="00D43A0D" w:rsidRDefault="00420BAF" w:rsidP="00D43A0D">
          <w:pPr>
            <w:rPr>
              <w:lang w:val="en-US" w:eastAsia="ja-JP"/>
            </w:rPr>
          </w:pPr>
        </w:p>
      </w:sdtContent>
    </w:sdt>
    <w:p w14:paraId="5D2B7320" w14:textId="77777777" w:rsidR="008C1C75" w:rsidRDefault="008C1C75"/>
    <w:sectPr w:rsidR="008C1C75" w:rsidSect="00E05C77">
      <w:headerReference w:type="default" r:id="rId14"/>
      <w:headerReference w:type="first" r:id="rId15"/>
      <w:footnotePr>
        <w:pos w:val="beneathText"/>
      </w:footnotePr>
      <w:pgSz w:w="11906" w:h="16838" w:code="9"/>
      <w:pgMar w:top="1440" w:right="1440" w:bottom="1440" w:left="1440" w:header="720" w:footer="720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D5C5D4" w14:textId="77777777" w:rsidR="00E32C41" w:rsidRDefault="00E32C41">
      <w:r>
        <w:separator/>
      </w:r>
    </w:p>
  </w:endnote>
  <w:endnote w:type="continuationSeparator" w:id="0">
    <w:p w14:paraId="74B76155" w14:textId="77777777" w:rsidR="00E32C41" w:rsidRDefault="00E32C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B535A4" w14:textId="77777777" w:rsidR="00E32C41" w:rsidRDefault="00E32C41">
      <w:r>
        <w:separator/>
      </w:r>
    </w:p>
  </w:footnote>
  <w:footnote w:type="continuationSeparator" w:id="0">
    <w:p w14:paraId="353083D1" w14:textId="77777777" w:rsidR="00E32C41" w:rsidRDefault="00E32C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D38D2F" w14:textId="77777777" w:rsidR="00420BAF" w:rsidRDefault="00420BAF">
    <w:pPr>
      <w:pStyle w:val="Header"/>
    </w:pPr>
    <w:r>
      <w:t>Statistics &amp; Regression with R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B504EB" w14:textId="77777777" w:rsidR="00420BAF" w:rsidRDefault="00420BAF">
    <w:pPr>
      <w:pStyle w:val="Header"/>
      <w:rPr>
        <w:rStyle w:val="Strong"/>
      </w:rPr>
    </w:pPr>
    <w:r>
      <w:rPr>
        <w:lang w:val="en-GB" w:bidi="en-GB"/>
      </w:rPr>
      <w:t>Statistics &amp; Analysis with R</w:t>
    </w:r>
    <w:r>
      <w:rPr>
        <w:rStyle w:val="Strong"/>
        <w:lang w:val="en-GB" w:bidi="en-GB"/>
      </w:rPr>
      <w:t xml:space="preserve"> </w:t>
    </w:r>
    <w:r>
      <w:rPr>
        <w:rStyle w:val="Strong"/>
        <w:lang w:val="en-GB" w:bidi="en-GB"/>
      </w:rPr>
      <w:ptab w:relativeTo="margin" w:alignment="right" w:leader="none"/>
    </w:r>
    <w:r>
      <w:rPr>
        <w:rStyle w:val="Strong"/>
        <w:lang w:val="en-GB" w:bidi="en-GB"/>
      </w:rPr>
      <w:fldChar w:fldCharType="begin"/>
    </w:r>
    <w:r>
      <w:rPr>
        <w:rStyle w:val="Strong"/>
        <w:lang w:val="en-GB" w:bidi="en-GB"/>
      </w:rPr>
      <w:instrText xml:space="preserve"> PAGE   \* MERGEFORMAT </w:instrText>
    </w:r>
    <w:r>
      <w:rPr>
        <w:rStyle w:val="Strong"/>
        <w:lang w:val="en-GB" w:bidi="en-GB"/>
      </w:rPr>
      <w:fldChar w:fldCharType="separate"/>
    </w:r>
    <w:r>
      <w:rPr>
        <w:rStyle w:val="Strong"/>
        <w:noProof/>
        <w:lang w:val="en-GB" w:bidi="en-GB"/>
      </w:rPr>
      <w:t>1</w:t>
    </w:r>
    <w:r>
      <w:rPr>
        <w:rStyle w:val="Strong"/>
        <w:noProof/>
        <w:lang w:val="en-GB" w:bidi="en-GB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1DCC4DF4"/>
    <w:multiLevelType w:val="hybridMultilevel"/>
    <w:tmpl w:val="7C2ADA3A"/>
    <w:lvl w:ilvl="0" w:tplc="0809000B">
      <w:start w:val="10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F938BA"/>
    <w:multiLevelType w:val="hybridMultilevel"/>
    <w:tmpl w:val="CEDA3AB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CB1668"/>
    <w:multiLevelType w:val="hybridMultilevel"/>
    <w:tmpl w:val="C9B850DA"/>
    <w:lvl w:ilvl="0" w:tplc="0809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443FB9"/>
    <w:multiLevelType w:val="hybridMultilevel"/>
    <w:tmpl w:val="B09E336C"/>
    <w:lvl w:ilvl="0" w:tplc="0809000B">
      <w:start w:val="6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C38554D"/>
    <w:multiLevelType w:val="hybridMultilevel"/>
    <w:tmpl w:val="61B24E2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9"/>
    <w:lvlOverride w:ilvl="0">
      <w:startOverride w:val="1"/>
    </w:lvlOverride>
  </w:num>
  <w:num w:numId="12">
    <w:abstractNumId w:val="11"/>
  </w:num>
  <w:num w:numId="13">
    <w:abstractNumId w:val="14"/>
  </w:num>
  <w:num w:numId="14">
    <w:abstractNumId w:val="12"/>
  </w:num>
  <w:num w:numId="15">
    <w:abstractNumId w:val="1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4082"/>
    <w:rsid w:val="00007071"/>
    <w:rsid w:val="000C743C"/>
    <w:rsid w:val="000D54D9"/>
    <w:rsid w:val="000E06EB"/>
    <w:rsid w:val="000F3DA7"/>
    <w:rsid w:val="00133BD0"/>
    <w:rsid w:val="00184082"/>
    <w:rsid w:val="001B6386"/>
    <w:rsid w:val="001C78B1"/>
    <w:rsid w:val="00224EE3"/>
    <w:rsid w:val="002776FD"/>
    <w:rsid w:val="00296E47"/>
    <w:rsid w:val="002A11AA"/>
    <w:rsid w:val="002C5B08"/>
    <w:rsid w:val="002D162B"/>
    <w:rsid w:val="00324260"/>
    <w:rsid w:val="00337804"/>
    <w:rsid w:val="00366BDF"/>
    <w:rsid w:val="00371914"/>
    <w:rsid w:val="003A5395"/>
    <w:rsid w:val="003C24A5"/>
    <w:rsid w:val="00417AC3"/>
    <w:rsid w:val="00420BAF"/>
    <w:rsid w:val="0044563F"/>
    <w:rsid w:val="004A37D2"/>
    <w:rsid w:val="004A60AF"/>
    <w:rsid w:val="00527002"/>
    <w:rsid w:val="00582219"/>
    <w:rsid w:val="00600BF9"/>
    <w:rsid w:val="0060537D"/>
    <w:rsid w:val="00613E21"/>
    <w:rsid w:val="00620B9A"/>
    <w:rsid w:val="00625FAF"/>
    <w:rsid w:val="00706268"/>
    <w:rsid w:val="00756467"/>
    <w:rsid w:val="00757B06"/>
    <w:rsid w:val="008057C0"/>
    <w:rsid w:val="00832196"/>
    <w:rsid w:val="00850830"/>
    <w:rsid w:val="00861C09"/>
    <w:rsid w:val="008B2A68"/>
    <w:rsid w:val="008C1C75"/>
    <w:rsid w:val="00944850"/>
    <w:rsid w:val="00947287"/>
    <w:rsid w:val="00947597"/>
    <w:rsid w:val="00947757"/>
    <w:rsid w:val="00967901"/>
    <w:rsid w:val="00994881"/>
    <w:rsid w:val="00A100DE"/>
    <w:rsid w:val="00A200B7"/>
    <w:rsid w:val="00AA4FC1"/>
    <w:rsid w:val="00AB30D1"/>
    <w:rsid w:val="00B1651D"/>
    <w:rsid w:val="00B17EEE"/>
    <w:rsid w:val="00BC4580"/>
    <w:rsid w:val="00BD6428"/>
    <w:rsid w:val="00BF59CE"/>
    <w:rsid w:val="00C07A17"/>
    <w:rsid w:val="00C12470"/>
    <w:rsid w:val="00C25E33"/>
    <w:rsid w:val="00C46928"/>
    <w:rsid w:val="00C7393E"/>
    <w:rsid w:val="00CE097B"/>
    <w:rsid w:val="00CE59D0"/>
    <w:rsid w:val="00CF57C1"/>
    <w:rsid w:val="00D3483F"/>
    <w:rsid w:val="00D35DF7"/>
    <w:rsid w:val="00D43A0D"/>
    <w:rsid w:val="00DC4BA4"/>
    <w:rsid w:val="00DF5D7F"/>
    <w:rsid w:val="00E00ABE"/>
    <w:rsid w:val="00E05C77"/>
    <w:rsid w:val="00E32C41"/>
    <w:rsid w:val="00EA6D76"/>
    <w:rsid w:val="00EC71B7"/>
    <w:rsid w:val="00EE10C7"/>
    <w:rsid w:val="00F16769"/>
    <w:rsid w:val="00F17A5D"/>
    <w:rsid w:val="00F42EFF"/>
    <w:rsid w:val="00F47945"/>
    <w:rsid w:val="00F52311"/>
    <w:rsid w:val="00F77D5F"/>
    <w:rsid w:val="00FA5CB1"/>
    <w:rsid w:val="00FE3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872932"/>
  <w15:chartTrackingRefBased/>
  <w15:docId w15:val="{F22C7AC8-3F9D-474A-BAA7-7834405B11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76FD"/>
    <w:pPr>
      <w:spacing w:line="240" w:lineRule="auto"/>
      <w:ind w:firstLine="0"/>
    </w:pPr>
    <w:rPr>
      <w:rFonts w:ascii="Times New Roman" w:eastAsia="Times New Roman" w:hAnsi="Times New Roman" w:cs="Times New Roman"/>
      <w:lang w:val="en-IN" w:eastAsia="en-GB"/>
    </w:rPr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spacing w:line="480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pPr>
      <w:keepNext/>
      <w:keepLines/>
      <w:spacing w:line="480" w:lineRule="auto"/>
      <w:outlineLvl w:val="1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 w:line="480" w:lineRule="auto"/>
      <w:outlineLvl w:val="5"/>
    </w:pPr>
    <w:rPr>
      <w:rFonts w:asciiTheme="majorHAnsi" w:eastAsiaTheme="majorEastAsia" w:hAnsiTheme="majorHAnsi" w:cstheme="majorBidi"/>
      <w:color w:val="6E6E6E" w:themeColor="accent1" w:themeShade="7F"/>
      <w:kern w:val="24"/>
      <w:lang w:val="en-US"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 w:line="480" w:lineRule="auto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  <w:kern w:val="24"/>
      <w:lang w:val="en-US"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 w:line="48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  <w:lang w:val="en-US"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 w:line="48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  <w:lang w:val="en-US" w:eastAsia="ja-J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spacing w:line="480" w:lineRule="auto"/>
      <w:jc w:val="center"/>
      <w:outlineLvl w:val="0"/>
    </w:pPr>
    <w:rPr>
      <w:rFonts w:asciiTheme="majorHAnsi" w:eastAsiaTheme="majorEastAsia" w:hAnsiTheme="majorHAnsi" w:cstheme="majorBidi"/>
      <w:kern w:val="24"/>
      <w:lang w:val="en-US" w:eastAsia="ja-JP"/>
    </w:rPr>
  </w:style>
  <w:style w:type="paragraph" w:styleId="Header">
    <w:name w:val="header"/>
    <w:basedOn w:val="Normal"/>
    <w:link w:val="HeaderChar"/>
    <w:uiPriority w:val="99"/>
    <w:unhideWhenUsed/>
    <w:qFormat/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3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 w:line="480" w:lineRule="auto"/>
      <w:contextualSpacing/>
      <w:jc w:val="center"/>
    </w:pPr>
    <w:rPr>
      <w:rFonts w:asciiTheme="majorHAnsi" w:eastAsiaTheme="majorEastAsia" w:hAnsiTheme="majorHAnsi" w:cstheme="majorBidi"/>
      <w:kern w:val="24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Segoe UI" w:eastAsiaTheme="minorEastAsia" w:hAnsi="Segoe UI" w:cs="Segoe UI"/>
      <w:kern w:val="24"/>
      <w:sz w:val="18"/>
      <w:szCs w:val="18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spacing w:line="480" w:lineRule="auto"/>
      <w:ind w:left="720" w:hanging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spacing w:line="480" w:lineRule="auto"/>
      <w:ind w:left="1152" w:right="1152"/>
    </w:pPr>
    <w:rPr>
      <w:rFonts w:asciiTheme="minorHAnsi" w:eastAsiaTheme="minorEastAsia" w:hAnsiTheme="minorHAnsi" w:cstheme="minorBidi"/>
      <w:i/>
      <w:iCs/>
      <w:color w:val="DDDDDD" w:themeColor="accent1"/>
      <w:kern w:val="24"/>
      <w:lang w:val="en-US" w:eastAsia="ja-JP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 w:line="480" w:lineRule="auto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 w:line="480" w:lineRule="auto"/>
    </w:pPr>
    <w:rPr>
      <w:rFonts w:asciiTheme="minorHAnsi" w:eastAsiaTheme="minorEastAsia" w:hAnsiTheme="minorHAnsi" w:cstheme="minorBidi"/>
      <w:kern w:val="24"/>
      <w:sz w:val="16"/>
      <w:szCs w:val="16"/>
      <w:lang w:val="en-US" w:eastAsia="ja-JP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 w:line="480" w:lineRule="auto"/>
      <w:ind w:left="36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 w:line="480" w:lineRule="auto"/>
      <w:ind w:left="360"/>
    </w:pPr>
    <w:rPr>
      <w:rFonts w:asciiTheme="minorHAnsi" w:eastAsiaTheme="minorEastAsia" w:hAnsiTheme="minorHAnsi" w:cstheme="minorBidi"/>
      <w:kern w:val="24"/>
      <w:sz w:val="16"/>
      <w:szCs w:val="16"/>
      <w:lang w:val="en-US" w:eastAsia="ja-JP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/>
    </w:pPr>
    <w:rPr>
      <w:rFonts w:asciiTheme="minorHAnsi" w:eastAsiaTheme="minorEastAsia" w:hAnsiTheme="minorHAnsi" w:cstheme="minorBidi"/>
      <w:i/>
      <w:iCs/>
      <w:color w:val="000000" w:themeColor="text2"/>
      <w:kern w:val="24"/>
      <w:sz w:val="18"/>
      <w:szCs w:val="18"/>
      <w:lang w:val="en-US" w:eastAsia="ja-JP"/>
    </w:rPr>
  </w:style>
  <w:style w:type="paragraph" w:styleId="Closing">
    <w:name w:val="Closing"/>
    <w:basedOn w:val="Normal"/>
    <w:link w:val="ClosingChar"/>
    <w:uiPriority w:val="99"/>
    <w:semiHidden/>
    <w:unhideWhenUsed/>
    <w:pPr>
      <w:ind w:left="432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rFonts w:asciiTheme="minorHAnsi" w:eastAsiaTheme="minorEastAsia" w:hAnsiTheme="minorHAnsi" w:cstheme="minorBidi"/>
      <w:kern w:val="24"/>
      <w:sz w:val="20"/>
      <w:szCs w:val="20"/>
      <w:lang w:val="en-US"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spacing w:line="480" w:lineRule="auto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Pr>
      <w:rFonts w:ascii="Segoe UI" w:eastAsiaTheme="minorEastAsia" w:hAnsi="Segoe UI" w:cs="Segoe UI"/>
      <w:kern w:val="24"/>
      <w:sz w:val="16"/>
      <w:szCs w:val="16"/>
      <w:lang w:val="en-US" w:eastAsia="ja-JP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mailSignature">
    <w:name w:val="E-mail Signature"/>
    <w:basedOn w:val="Normal"/>
    <w:link w:val="EmailSignatureChar"/>
    <w:uiPriority w:val="99"/>
    <w:semiHidden/>
    <w:unhideWhenUsed/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ind w:firstLine="720"/>
    </w:pPr>
    <w:rPr>
      <w:rFonts w:asciiTheme="minorHAnsi" w:eastAsiaTheme="minorEastAsia" w:hAnsiTheme="minorHAnsi" w:cstheme="minorBidi"/>
      <w:kern w:val="24"/>
      <w:sz w:val="20"/>
      <w:szCs w:val="20"/>
      <w:lang w:val="en-US"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kern w:val="24"/>
      <w:lang w:val="en-US" w:eastAsia="ja-JP"/>
    </w:rPr>
  </w:style>
  <w:style w:type="paragraph" w:styleId="EnvelopeReturn">
    <w:name w:val="envelope return"/>
    <w:basedOn w:val="Normal"/>
    <w:uiPriority w:val="99"/>
    <w:semiHidden/>
    <w:unhideWhenUsed/>
    <w:rPr>
      <w:rFonts w:asciiTheme="majorHAnsi" w:eastAsiaTheme="majorEastAsia" w:hAnsiTheme="majorHAnsi" w:cstheme="majorBidi"/>
      <w:kern w:val="24"/>
      <w:sz w:val="20"/>
      <w:szCs w:val="20"/>
      <w:lang w:val="en-US" w:eastAsia="ja-JP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rPr>
      <w:rFonts w:asciiTheme="minorHAnsi" w:eastAsiaTheme="minorEastAsia" w:hAnsiTheme="minorHAnsi" w:cstheme="minorBidi"/>
      <w:i/>
      <w:iCs/>
      <w:kern w:val="24"/>
      <w:lang w:val="en-US" w:eastAsia="ja-JP"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Pr>
      <w:rFonts w:ascii="Consolas" w:eastAsiaTheme="minorEastAsia" w:hAnsi="Consolas" w:cs="Consolas"/>
      <w:kern w:val="24"/>
      <w:sz w:val="20"/>
      <w:szCs w:val="20"/>
      <w:lang w:val="en-US"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ind w:left="24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2">
    <w:name w:val="index 2"/>
    <w:basedOn w:val="Normal"/>
    <w:next w:val="Normal"/>
    <w:autoRedefine/>
    <w:uiPriority w:val="99"/>
    <w:semiHidden/>
    <w:unhideWhenUsed/>
    <w:pPr>
      <w:ind w:left="48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3">
    <w:name w:val="index 3"/>
    <w:basedOn w:val="Normal"/>
    <w:next w:val="Normal"/>
    <w:autoRedefine/>
    <w:uiPriority w:val="99"/>
    <w:semiHidden/>
    <w:unhideWhenUsed/>
    <w:pPr>
      <w:ind w:left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4">
    <w:name w:val="index 4"/>
    <w:basedOn w:val="Normal"/>
    <w:next w:val="Normal"/>
    <w:autoRedefine/>
    <w:uiPriority w:val="99"/>
    <w:semiHidden/>
    <w:unhideWhenUsed/>
    <w:pPr>
      <w:ind w:left="96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5">
    <w:name w:val="index 5"/>
    <w:basedOn w:val="Normal"/>
    <w:next w:val="Normal"/>
    <w:autoRedefine/>
    <w:uiPriority w:val="99"/>
    <w:semiHidden/>
    <w:unhideWhenUsed/>
    <w:pPr>
      <w:ind w:left="120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6">
    <w:name w:val="index 6"/>
    <w:basedOn w:val="Normal"/>
    <w:next w:val="Normal"/>
    <w:autoRedefine/>
    <w:uiPriority w:val="99"/>
    <w:semiHidden/>
    <w:unhideWhenUsed/>
    <w:pPr>
      <w:ind w:left="144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7">
    <w:name w:val="index 7"/>
    <w:basedOn w:val="Normal"/>
    <w:next w:val="Normal"/>
    <w:autoRedefine/>
    <w:uiPriority w:val="99"/>
    <w:semiHidden/>
    <w:unhideWhenUsed/>
    <w:pPr>
      <w:ind w:left="168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8">
    <w:name w:val="index 8"/>
    <w:basedOn w:val="Normal"/>
    <w:next w:val="Normal"/>
    <w:autoRedefine/>
    <w:uiPriority w:val="99"/>
    <w:semiHidden/>
    <w:unhideWhenUsed/>
    <w:pPr>
      <w:ind w:left="19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9">
    <w:name w:val="index 9"/>
    <w:basedOn w:val="Normal"/>
    <w:next w:val="Normal"/>
    <w:autoRedefine/>
    <w:uiPriority w:val="99"/>
    <w:semiHidden/>
    <w:unhideWhenUsed/>
    <w:pPr>
      <w:ind w:left="216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IndexHeading">
    <w:name w:val="index heading"/>
    <w:basedOn w:val="Normal"/>
    <w:next w:val="Index1"/>
    <w:uiPriority w:val="99"/>
    <w:semiHidden/>
    <w:unhideWhenUsed/>
    <w:pPr>
      <w:spacing w:line="480" w:lineRule="auto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 w:line="480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DDDDDD" w:themeColor="accent1"/>
      <w:kern w:val="24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spacing w:line="480" w:lineRule="auto"/>
      <w:ind w:left="36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2">
    <w:name w:val="List 2"/>
    <w:basedOn w:val="Normal"/>
    <w:uiPriority w:val="99"/>
    <w:semiHidden/>
    <w:unhideWhenUsed/>
    <w:pPr>
      <w:spacing w:line="480" w:lineRule="auto"/>
      <w:ind w:left="72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3">
    <w:name w:val="List 3"/>
    <w:basedOn w:val="Normal"/>
    <w:uiPriority w:val="99"/>
    <w:semiHidden/>
    <w:unhideWhenUsed/>
    <w:pPr>
      <w:spacing w:line="480" w:lineRule="auto"/>
      <w:ind w:left="108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4">
    <w:name w:val="List 4"/>
    <w:basedOn w:val="Normal"/>
    <w:uiPriority w:val="99"/>
    <w:semiHidden/>
    <w:unhideWhenUsed/>
    <w:pPr>
      <w:spacing w:line="480" w:lineRule="auto"/>
      <w:ind w:left="144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5">
    <w:name w:val="List 5"/>
    <w:basedOn w:val="Normal"/>
    <w:uiPriority w:val="99"/>
    <w:semiHidden/>
    <w:unhideWhenUsed/>
    <w:pPr>
      <w:spacing w:line="480" w:lineRule="auto"/>
      <w:ind w:left="180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spacing w:line="480" w:lineRule="auto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Continue">
    <w:name w:val="List Continue"/>
    <w:basedOn w:val="Normal"/>
    <w:uiPriority w:val="99"/>
    <w:semiHidden/>
    <w:unhideWhenUsed/>
    <w:pPr>
      <w:spacing w:after="120" w:line="480" w:lineRule="auto"/>
      <w:ind w:left="36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Continue2">
    <w:name w:val="List Continue 2"/>
    <w:basedOn w:val="Normal"/>
    <w:uiPriority w:val="99"/>
    <w:semiHidden/>
    <w:unhideWhenUsed/>
    <w:pPr>
      <w:spacing w:after="120" w:line="480" w:lineRule="auto"/>
      <w:ind w:left="72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Continue3">
    <w:name w:val="List Continue 3"/>
    <w:basedOn w:val="Normal"/>
    <w:uiPriority w:val="99"/>
    <w:semiHidden/>
    <w:unhideWhenUsed/>
    <w:pPr>
      <w:spacing w:after="120" w:line="480" w:lineRule="auto"/>
      <w:ind w:left="108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Continue4">
    <w:name w:val="List Continue 4"/>
    <w:basedOn w:val="Normal"/>
    <w:uiPriority w:val="99"/>
    <w:semiHidden/>
    <w:unhideWhenUsed/>
    <w:pPr>
      <w:spacing w:after="120" w:line="480" w:lineRule="auto"/>
      <w:ind w:left="144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Continue5">
    <w:name w:val="List Continue 5"/>
    <w:basedOn w:val="Normal"/>
    <w:uiPriority w:val="99"/>
    <w:semiHidden/>
    <w:unhideWhenUsed/>
    <w:pPr>
      <w:spacing w:after="120" w:line="480" w:lineRule="auto"/>
      <w:ind w:left="180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spacing w:line="480" w:lineRule="auto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spacing w:line="480" w:lineRule="auto"/>
      <w:ind w:firstLine="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ListParagraph">
    <w:name w:val="List Paragraph"/>
    <w:basedOn w:val="Normal"/>
    <w:uiPriority w:val="34"/>
    <w:unhideWhenUsed/>
    <w:qFormat/>
    <w:pPr>
      <w:spacing w:line="480" w:lineRule="auto"/>
      <w:ind w:left="720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/>
    </w:pPr>
    <w:rPr>
      <w:rFonts w:asciiTheme="majorHAnsi" w:eastAsiaTheme="majorEastAsia" w:hAnsiTheme="majorHAnsi" w:cstheme="majorBidi"/>
      <w:kern w:val="24"/>
      <w:lang w:val="en-US" w:eastAsia="ja-JP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pPr>
      <w:spacing w:line="480" w:lineRule="auto"/>
    </w:pPr>
    <w:rPr>
      <w:rFonts w:eastAsiaTheme="minorEastAsia"/>
      <w:kern w:val="24"/>
      <w:lang w:val="en-US" w:eastAsia="ja-JP"/>
    </w:rPr>
  </w:style>
  <w:style w:type="paragraph" w:styleId="NormalIndent">
    <w:name w:val="Normal Indent"/>
    <w:basedOn w:val="Normal"/>
    <w:uiPriority w:val="99"/>
    <w:semiHidden/>
    <w:unhideWhenUsed/>
    <w:pPr>
      <w:spacing w:line="480" w:lineRule="auto"/>
      <w:ind w:left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rPr>
      <w:rFonts w:ascii="Consolas" w:eastAsiaTheme="minorEastAsia" w:hAnsi="Consolas" w:cs="Consolas"/>
      <w:kern w:val="24"/>
      <w:sz w:val="21"/>
      <w:szCs w:val="21"/>
      <w:lang w:val="en-US" w:eastAsia="ja-JP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 w:line="480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4"/>
      <w:lang w:val="en-US" w:eastAsia="ja-JP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spacing w:line="480" w:lineRule="auto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ind w:left="432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spacing w:line="480" w:lineRule="auto"/>
      <w:jc w:val="center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line="480" w:lineRule="auto"/>
      <w:ind w:left="24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line="480" w:lineRule="auto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 w:line="480" w:lineRule="auto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 w:line="480" w:lineRule="auto"/>
      <w:ind w:left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 w:line="480" w:lineRule="auto"/>
      <w:ind w:left="96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 w:line="480" w:lineRule="auto"/>
      <w:ind w:left="120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 w:line="480" w:lineRule="auto"/>
      <w:ind w:left="144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 w:line="480" w:lineRule="auto"/>
      <w:ind w:left="168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 w:line="480" w:lineRule="auto"/>
      <w:ind w:left="192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 w:line="480" w:lineRule="auto"/>
      <w:contextualSpacing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Heading">
    <w:name w:val="TOC Heading"/>
    <w:basedOn w:val="Heading1"/>
    <w:next w:val="Normal"/>
    <w:uiPriority w:val="38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 w:line="480" w:lineRule="auto"/>
      <w:ind w:firstLine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 w:line="480" w:lineRule="auto"/>
      <w:ind w:left="240" w:firstLine="720"/>
    </w:pPr>
    <w:rPr>
      <w:rFonts w:asciiTheme="minorHAnsi" w:eastAsiaTheme="minorEastAsia" w:hAnsiTheme="minorHAnsi" w:cstheme="minorBidi"/>
      <w:kern w:val="24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pPr>
      <w:spacing w:after="100" w:line="480" w:lineRule="auto"/>
      <w:ind w:left="480" w:firstLine="720"/>
    </w:pPr>
    <w:rPr>
      <w:rFonts w:asciiTheme="minorHAnsi" w:eastAsiaTheme="minorEastAsia" w:hAnsiTheme="minorHAnsi" w:cstheme="minorBidi"/>
      <w:kern w:val="24"/>
      <w:lang w:val="en-US" w:eastAsia="ja-JP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776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01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8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1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7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6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5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1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7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9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5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6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3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1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4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nshu/Library/Containers/com.microsoft.Word/Data/Library/Application%20Support/Microsoft/Office/16.0/DTS/en-GB%7bF2CF86F2-040B-F841-9AFC-D566FDFCE122%7d/%7b4F37066B-8B86-874E-B608-5B20C40F7DB1%7dtf1000209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A4C8CC8B34ED1468542A541B8167C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ED29675-DAE6-6041-8E32-C2D17A850C8D}"/>
      </w:docPartPr>
      <w:docPartBody>
        <w:p w:rsidR="00AB0858" w:rsidRDefault="0092521A">
          <w:pPr>
            <w:pStyle w:val="8A4C8CC8B34ED1468542A541B8167C9E"/>
          </w:pPr>
          <w:r>
            <w:rPr>
              <w:lang w:val="en-GB" w:bidi="en-GB"/>
            </w:rP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EE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21A"/>
    <w:rsid w:val="0092521A"/>
    <w:rsid w:val="00997FD4"/>
    <w:rsid w:val="00AB0858"/>
    <w:rsid w:val="00D63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A4C8CC8B34ED1468542A541B8167C9E">
    <w:name w:val="8A4C8CC8B34ED1468542A541B8167C9E"/>
  </w:style>
  <w:style w:type="paragraph" w:customStyle="1" w:styleId="0CABA007FC26864F93EF999DF917C810">
    <w:name w:val="0CABA007FC26864F93EF999DF917C810"/>
  </w:style>
  <w:style w:type="paragraph" w:customStyle="1" w:styleId="6290E62BBCDFC74986A5EF29AEB784C3">
    <w:name w:val="6290E62BBCDFC74986A5EF29AEB784C3"/>
  </w:style>
  <w:style w:type="paragraph" w:customStyle="1" w:styleId="B6E88DC302F38746949DBA141FDE04A4">
    <w:name w:val="B6E88DC302F38746949DBA141FDE04A4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paragraph" w:customStyle="1" w:styleId="9EF57DDA1A7016488338D7D2724C4DC8">
    <w:name w:val="9EF57DDA1A7016488338D7D2724C4DC8"/>
  </w:style>
  <w:style w:type="paragraph" w:customStyle="1" w:styleId="F7593944C28F4D4EA6C6AD6614C54CCF">
    <w:name w:val="F7593944C28F4D4EA6C6AD6614C54CCF"/>
  </w:style>
  <w:style w:type="paragraph" w:customStyle="1" w:styleId="445C516C79BE8343BDD81396B1C8B72E">
    <w:name w:val="445C516C79BE8343BDD81396B1C8B72E"/>
  </w:style>
  <w:style w:type="paragraph" w:customStyle="1" w:styleId="D62BA8DAE30A624B8DF024709E7BB024">
    <w:name w:val="D62BA8DAE30A624B8DF024709E7BB024"/>
  </w:style>
  <w:style w:type="paragraph" w:customStyle="1" w:styleId="F53B8425046C8D47929F6402CB331D28">
    <w:name w:val="F53B8425046C8D47929F6402CB331D28"/>
  </w:style>
  <w:style w:type="paragraph" w:customStyle="1" w:styleId="D28CE52CCE94794283F039CCC2AE8253">
    <w:name w:val="D28CE52CCE94794283F039CCC2AE8253"/>
  </w:style>
  <w:style w:type="paragraph" w:customStyle="1" w:styleId="9515BCE6F09D634C8D3BF5A07F88B33A">
    <w:name w:val="9515BCE6F09D634C8D3BF5A07F88B33A"/>
  </w:style>
  <w:style w:type="paragraph" w:customStyle="1" w:styleId="2538A8F9122A4D47AF78A81FECF09C21">
    <w:name w:val="2538A8F9122A4D47AF78A81FECF09C21"/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  <w:lang w:val="en-US" w:eastAsia="ja-JP"/>
    </w:rPr>
  </w:style>
  <w:style w:type="paragraph" w:customStyle="1" w:styleId="9CCFA5FE5881E04FAC72872277D16108">
    <w:name w:val="9CCFA5FE5881E04FAC72872277D16108"/>
  </w:style>
  <w:style w:type="paragraph" w:customStyle="1" w:styleId="BDB3E5947B8F174B802939A8A77EE116">
    <w:name w:val="BDB3E5947B8F174B802939A8A77EE116"/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  <w:lang w:val="en-US" w:eastAsia="ja-JP"/>
    </w:rPr>
  </w:style>
  <w:style w:type="paragraph" w:customStyle="1" w:styleId="0B6990547C10DB4DBBB31D4399A42B6F">
    <w:name w:val="0B6990547C10DB4DBBB31D4399A42B6F"/>
  </w:style>
  <w:style w:type="paragraph" w:customStyle="1" w:styleId="022C01A768C531479CB11F22C5F676AE">
    <w:name w:val="022C01A768C531479CB11F22C5F676AE"/>
  </w:style>
  <w:style w:type="paragraph" w:customStyle="1" w:styleId="F08BC20B6DB8D745824FD844CC4A9611">
    <w:name w:val="F08BC20B6DB8D745824FD844CC4A9611"/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val="en-US" w:eastAsia="ja-JP"/>
    </w:rPr>
  </w:style>
  <w:style w:type="paragraph" w:customStyle="1" w:styleId="91FDC22E6456994AADB04D3AA1598585">
    <w:name w:val="91FDC22E6456994AADB04D3AA1598585"/>
  </w:style>
  <w:style w:type="paragraph" w:customStyle="1" w:styleId="2AFFF65A33E34246A1D01377479CCD93">
    <w:name w:val="2AFFF65A33E34246A1D01377479CCD93"/>
  </w:style>
  <w:style w:type="paragraph" w:customStyle="1" w:styleId="0D0268FFD177DA448B54FF25A422A3F2">
    <w:name w:val="0D0268FFD177DA448B54FF25A422A3F2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DE6B40C36FA34045B066F4E8C7792C37">
    <w:name w:val="DE6B40C36FA34045B066F4E8C7792C37"/>
  </w:style>
  <w:style w:type="paragraph" w:customStyle="1" w:styleId="502B786EB0F18B49BAADD83480C247AC">
    <w:name w:val="502B786EB0F18B49BAADD83480C247AC"/>
  </w:style>
  <w:style w:type="paragraph" w:customStyle="1" w:styleId="5B8B4B9AA65D14439C6203678C0E628F">
    <w:name w:val="5B8B4B9AA65D14439C6203678C0E628F"/>
  </w:style>
  <w:style w:type="paragraph" w:customStyle="1" w:styleId="71A889523F71554196EF23DA337B16A8">
    <w:name w:val="71A889523F71554196EF23DA337B16A8"/>
  </w:style>
  <w:style w:type="paragraph" w:customStyle="1" w:styleId="C2DA5A76416EE740AB61FDDB3DF3FC68">
    <w:name w:val="C2DA5A76416EE740AB61FDDB3DF3FC6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91482D2E-0012-8447-94A6-5D7B9182F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{4F37066B-8B86-874E-B608-5B20C40F7DB1}tf10002091.dotx</Template>
  <TotalTime>281</TotalTime>
  <Pages>13</Pages>
  <Words>1063</Words>
  <Characters>6064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 Mining in  R</vt:lpstr>
    </vt:vector>
  </TitlesOfParts>
  <Company/>
  <LinksUpToDate>false</LinksUpToDate>
  <CharactersWithSpaces>7113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Mining in  R</dc:title>
  <dc:subject/>
  <dc:creator>Microsoft Office User</dc:creator>
  <cp:keywords/>
  <dc:description/>
  <cp:lastModifiedBy>Microsoft Office User</cp:lastModifiedBy>
  <cp:revision>4</cp:revision>
  <dcterms:created xsi:type="dcterms:W3CDTF">2020-01-22T23:21:00Z</dcterms:created>
  <dcterms:modified xsi:type="dcterms:W3CDTF">2020-02-03T21:45:00Z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